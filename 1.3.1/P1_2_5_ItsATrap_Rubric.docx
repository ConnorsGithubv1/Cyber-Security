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42176" w14:textId="3B8D04DA" w:rsidR="00AE70E4" w:rsidRPr="00E42083" w:rsidRDefault="004B6F0E" w:rsidP="00AE70E4">
      <w:pPr>
        <w:pStyle w:val="Picture"/>
        <w:jc w:val="left"/>
        <w:rPr>
          <w:rFonts w:cs="Arial"/>
          <w:b/>
          <w:color w:val="002060"/>
          <w:sz w:val="28"/>
          <w:szCs w:val="28"/>
        </w:rPr>
      </w:pPr>
      <w:r w:rsidRPr="004B6F0E">
        <w:rPr>
          <w:rFonts w:cs="Arial"/>
          <w:b/>
          <w:color w:val="002060"/>
          <w:sz w:val="28"/>
          <w:szCs w:val="28"/>
        </w:rPr>
        <w:t>Project 1.</w:t>
      </w:r>
      <w:r w:rsidR="0049305A">
        <w:rPr>
          <w:rFonts w:cs="Arial"/>
          <w:b/>
          <w:color w:val="002060"/>
          <w:sz w:val="28"/>
          <w:szCs w:val="28"/>
        </w:rPr>
        <w:t>2.</w:t>
      </w:r>
      <w:r w:rsidR="00A3298D">
        <w:rPr>
          <w:rFonts w:cs="Arial"/>
          <w:b/>
          <w:color w:val="002060"/>
          <w:sz w:val="28"/>
          <w:szCs w:val="28"/>
        </w:rPr>
        <w:t>5</w:t>
      </w:r>
      <w:bookmarkStart w:id="0" w:name="_GoBack"/>
      <w:bookmarkEnd w:id="0"/>
      <w:r w:rsidR="0049305A">
        <w:rPr>
          <w:rFonts w:cs="Arial"/>
          <w:b/>
          <w:color w:val="002060"/>
          <w:sz w:val="28"/>
          <w:szCs w:val="28"/>
        </w:rPr>
        <w:t xml:space="preserve"> It’s A Trap!</w:t>
      </w:r>
    </w:p>
    <w:p w14:paraId="3E947AD8" w14:textId="77777777" w:rsidR="00AA651D" w:rsidRPr="00B22894" w:rsidRDefault="00AA651D" w:rsidP="006F05B1">
      <w:pPr>
        <w:spacing w:after="120"/>
        <w:rPr>
          <w:rFonts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8"/>
        <w:gridCol w:w="3328"/>
        <w:gridCol w:w="3328"/>
        <w:gridCol w:w="3326"/>
      </w:tblGrid>
      <w:tr w:rsidR="00FC09D6" w:rsidRPr="00B22894" w14:paraId="3329A402" w14:textId="77777777" w:rsidTr="000F28CE">
        <w:trPr>
          <w:trHeight w:val="360"/>
          <w:tblHeader/>
        </w:trPr>
        <w:tc>
          <w:tcPr>
            <w:tcW w:w="1146" w:type="pct"/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39752D" w14:textId="77777777" w:rsidR="006F08CE" w:rsidRPr="00B22894" w:rsidRDefault="00B82B5F" w:rsidP="00454F7B">
            <w:pPr>
              <w:pStyle w:val="RubricHeadings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Criteria</w:t>
            </w:r>
          </w:p>
        </w:tc>
        <w:tc>
          <w:tcPr>
            <w:tcW w:w="1285" w:type="pct"/>
            <w:shd w:val="clear" w:color="auto" w:fill="E36C0A" w:themeFill="accent6" w:themeFillShade="B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512ED7" w14:textId="77777777" w:rsidR="006F08CE" w:rsidRDefault="006F08CE" w:rsidP="00454F7B">
            <w:pPr>
              <w:pStyle w:val="RubricHeadings"/>
              <w:rPr>
                <w:rFonts w:cs="Arial"/>
                <w:sz w:val="22"/>
                <w:szCs w:val="22"/>
              </w:rPr>
            </w:pPr>
            <w:r w:rsidRPr="00B82B5F">
              <w:rPr>
                <w:rFonts w:cs="Arial"/>
                <w:color w:val="FFFFFF" w:themeColor="background1"/>
                <w:sz w:val="22"/>
                <w:szCs w:val="22"/>
              </w:rPr>
              <w:t>Basic</w:t>
            </w:r>
          </w:p>
        </w:tc>
        <w:tc>
          <w:tcPr>
            <w:tcW w:w="1285" w:type="pct"/>
            <w:shd w:val="clear" w:color="auto" w:fill="00B05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7ED2BB" w14:textId="77777777" w:rsidR="006F08CE" w:rsidRDefault="006F08CE" w:rsidP="00454F7B">
            <w:pPr>
              <w:pStyle w:val="RubricHeadings"/>
              <w:rPr>
                <w:rFonts w:cs="Arial"/>
                <w:sz w:val="22"/>
                <w:szCs w:val="22"/>
              </w:rPr>
            </w:pPr>
            <w:r w:rsidRPr="00B82B5F">
              <w:rPr>
                <w:rFonts w:cs="Arial"/>
                <w:color w:val="FFFFFF" w:themeColor="background1"/>
                <w:sz w:val="22"/>
                <w:szCs w:val="22"/>
              </w:rPr>
              <w:t>Proficient</w:t>
            </w:r>
          </w:p>
        </w:tc>
        <w:tc>
          <w:tcPr>
            <w:tcW w:w="1284" w:type="pct"/>
            <w:shd w:val="clear" w:color="auto" w:fill="007C8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674E0A" w14:textId="77777777" w:rsidR="006F08CE" w:rsidRDefault="006F08CE" w:rsidP="00454F7B">
            <w:pPr>
              <w:pStyle w:val="RubricHeadings"/>
              <w:rPr>
                <w:rFonts w:cs="Arial"/>
                <w:sz w:val="22"/>
                <w:szCs w:val="22"/>
              </w:rPr>
            </w:pPr>
            <w:r w:rsidRPr="00B82B5F">
              <w:rPr>
                <w:rFonts w:cs="Arial"/>
                <w:color w:val="FFFFFF" w:themeColor="background1"/>
                <w:sz w:val="22"/>
                <w:szCs w:val="22"/>
              </w:rPr>
              <w:t>Advanced</w:t>
            </w:r>
          </w:p>
        </w:tc>
      </w:tr>
      <w:tr w:rsidR="00A91BB8" w:rsidRPr="00B22894" w14:paraId="5811DEE2" w14:textId="77777777" w:rsidTr="00885286">
        <w:tc>
          <w:tcPr>
            <w:tcW w:w="1146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4E8BCA" w14:textId="15EEC5ED" w:rsidR="00366A14" w:rsidRDefault="00A91BB8" w:rsidP="00A91BB8">
            <w:pPr>
              <w:pStyle w:val="RubricHeadings"/>
              <w:spacing w:before="40" w:after="80"/>
              <w:jc w:val="left"/>
              <w:rPr>
                <w:rFonts w:cs="Arial"/>
                <w:b w:val="0"/>
                <w:sz w:val="18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Risk Detection</w:t>
            </w:r>
            <w:r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b w:val="0"/>
                <w:sz w:val="18"/>
                <w:szCs w:val="22"/>
              </w:rPr>
              <w:t xml:space="preserve">LO 5.1 </w:t>
            </w:r>
            <w:r w:rsidRPr="0049305A">
              <w:rPr>
                <w:rFonts w:cs="Arial"/>
                <w:b w:val="0"/>
                <w:sz w:val="18"/>
                <w:szCs w:val="22"/>
              </w:rPr>
              <w:t>Find patterns and test hypotheses about digitally processed information to gain insight and knowledge.</w:t>
            </w:r>
          </w:p>
          <w:p w14:paraId="538D0ED9" w14:textId="244901DB" w:rsidR="00366A14" w:rsidRPr="00115550" w:rsidRDefault="003575EF" w:rsidP="00A65729">
            <w:pPr>
              <w:pStyle w:val="RubricHeadings"/>
              <w:spacing w:before="40" w:after="80"/>
              <w:jc w:val="left"/>
              <w:rPr>
                <w:rFonts w:cs="Arial"/>
                <w:b w:val="0"/>
                <w:sz w:val="18"/>
                <w:szCs w:val="22"/>
              </w:rPr>
            </w:pPr>
            <w:r>
              <w:rPr>
                <w:rFonts w:cs="Arial"/>
                <w:b w:val="0"/>
                <w:sz w:val="18"/>
                <w:szCs w:val="22"/>
              </w:rPr>
              <w:t>LO9.1</w:t>
            </w:r>
            <w:r w:rsidR="00E926FC">
              <w:rPr>
                <w:rFonts w:cs="Arial"/>
                <w:b w:val="0"/>
                <w:sz w:val="18"/>
                <w:szCs w:val="22"/>
              </w:rPr>
              <w:t xml:space="preserve"> </w:t>
            </w:r>
            <w:r w:rsidR="00E926FC" w:rsidRPr="00E926FC">
              <w:rPr>
                <w:rFonts w:cs="Arial"/>
                <w:b w:val="0"/>
                <w:sz w:val="18"/>
                <w:szCs w:val="22"/>
              </w:rPr>
              <w:t>Identify the components (software, hardware, protocols) that allow computers to network and communicate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8B0756" w14:textId="6504D18F" w:rsidR="00CF0335" w:rsidRDefault="00A91BB8" w:rsidP="00CF033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 w:rsidR="00E42265" w:rsidRPr="00E42265">
              <w:rPr>
                <w:rFonts w:cs="Arial"/>
                <w:b/>
                <w:sz w:val="20"/>
                <w:szCs w:val="20"/>
              </w:rPr>
              <w:t>some</w:t>
            </w:r>
            <w:r w:rsidR="00E42265">
              <w:rPr>
                <w:rFonts w:cs="Arial"/>
                <w:sz w:val="20"/>
                <w:szCs w:val="20"/>
              </w:rPr>
              <w:t xml:space="preserve"> of the </w:t>
            </w:r>
            <w:r w:rsidR="004405B8">
              <w:rPr>
                <w:rFonts w:cs="Arial"/>
                <w:sz w:val="20"/>
                <w:szCs w:val="20"/>
              </w:rPr>
              <w:t xml:space="preserve">security issues </w:t>
            </w:r>
            <w:r w:rsidR="00CF0335">
              <w:rPr>
                <w:rFonts w:cs="Arial"/>
                <w:sz w:val="20"/>
                <w:szCs w:val="20"/>
              </w:rPr>
              <w:t>related to:</w:t>
            </w:r>
          </w:p>
          <w:p w14:paraId="239FCBB1" w14:textId="4E7EC0D2" w:rsidR="00CF0335" w:rsidRDefault="00CF0335" w:rsidP="00CF0335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processes</w:t>
            </w:r>
          </w:p>
          <w:p w14:paraId="7D6B7BD2" w14:textId="77777777" w:rsidR="008854EB" w:rsidRDefault="008854EB" w:rsidP="008854EB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downloaded files </w:t>
            </w:r>
          </w:p>
          <w:p w14:paraId="1EECBCEC" w14:textId="77777777" w:rsidR="00BD6B05" w:rsidRDefault="00BD6B05" w:rsidP="00CF0335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  <w:p w14:paraId="657F6D40" w14:textId="16DE18F1" w:rsidR="004405B8" w:rsidRPr="004405B8" w:rsidRDefault="004405B8" w:rsidP="004405B8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4140621" w14:textId="5E82756B" w:rsidR="00CF0335" w:rsidRDefault="00A91BB8" w:rsidP="00CF033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 w:rsidRPr="008E0465">
              <w:rPr>
                <w:rFonts w:cs="Arial"/>
                <w:b/>
                <w:sz w:val="20"/>
                <w:szCs w:val="20"/>
              </w:rPr>
              <w:t>most</w:t>
            </w:r>
            <w:r>
              <w:rPr>
                <w:rFonts w:cs="Arial"/>
                <w:sz w:val="20"/>
                <w:szCs w:val="20"/>
              </w:rPr>
              <w:t xml:space="preserve"> of the </w:t>
            </w:r>
            <w:r w:rsidR="004405B8">
              <w:rPr>
                <w:rFonts w:cs="Arial"/>
                <w:sz w:val="20"/>
                <w:szCs w:val="20"/>
              </w:rPr>
              <w:t xml:space="preserve">security issues </w:t>
            </w:r>
            <w:r w:rsidR="00CF0335">
              <w:rPr>
                <w:rFonts w:cs="Arial"/>
                <w:sz w:val="20"/>
                <w:szCs w:val="20"/>
              </w:rPr>
              <w:t>related to:</w:t>
            </w:r>
          </w:p>
          <w:p w14:paraId="055BB914" w14:textId="44C466AF" w:rsidR="00CF0335" w:rsidRDefault="00CF0335" w:rsidP="00CF0335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processes</w:t>
            </w:r>
          </w:p>
          <w:p w14:paraId="00D81A09" w14:textId="77777777" w:rsidR="008854EB" w:rsidRDefault="008854EB" w:rsidP="008854EB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downloaded files </w:t>
            </w:r>
          </w:p>
          <w:p w14:paraId="0E8127E0" w14:textId="77777777" w:rsidR="00BD6B05" w:rsidRDefault="00BD6B05" w:rsidP="00BD6B05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  <w:p w14:paraId="648F28F5" w14:textId="0BE36A4F" w:rsidR="004405B8" w:rsidRPr="00BD6B05" w:rsidRDefault="004405B8" w:rsidP="00BD6B05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</w:tc>
        <w:tc>
          <w:tcPr>
            <w:tcW w:w="1284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E81527" w14:textId="12313E8E" w:rsidR="00366A14" w:rsidRDefault="00A91BB8" w:rsidP="00A91BB8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 w:rsidRPr="008E0465">
              <w:rPr>
                <w:rFonts w:cs="Arial"/>
                <w:b/>
                <w:sz w:val="20"/>
                <w:szCs w:val="20"/>
              </w:rPr>
              <w:t>all</w:t>
            </w:r>
            <w:r>
              <w:rPr>
                <w:rFonts w:cs="Arial"/>
                <w:sz w:val="20"/>
                <w:szCs w:val="20"/>
              </w:rPr>
              <w:t xml:space="preserve"> of the </w:t>
            </w:r>
            <w:r w:rsidR="004405B8">
              <w:rPr>
                <w:rFonts w:cs="Arial"/>
                <w:sz w:val="20"/>
                <w:szCs w:val="20"/>
              </w:rPr>
              <w:t xml:space="preserve">security issues </w:t>
            </w:r>
            <w:r w:rsidR="00CF0335">
              <w:rPr>
                <w:rFonts w:cs="Arial"/>
                <w:sz w:val="20"/>
                <w:szCs w:val="20"/>
              </w:rPr>
              <w:t>related to</w:t>
            </w:r>
            <w:r w:rsidR="00366A14">
              <w:rPr>
                <w:rFonts w:cs="Arial"/>
                <w:sz w:val="20"/>
                <w:szCs w:val="20"/>
              </w:rPr>
              <w:t>:</w:t>
            </w:r>
          </w:p>
          <w:p w14:paraId="1BF1B402" w14:textId="3B35A9C4" w:rsidR="00366A14" w:rsidRDefault="00CF0335" w:rsidP="00366A14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processes</w:t>
            </w:r>
          </w:p>
          <w:p w14:paraId="15B49F65" w14:textId="4AA779DB" w:rsidR="00CF0335" w:rsidRDefault="008854EB" w:rsidP="00CF0335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downloaded </w:t>
            </w:r>
            <w:r w:rsidR="00CF0335">
              <w:rPr>
                <w:rFonts w:cs="Arial"/>
                <w:sz w:val="20"/>
                <w:szCs w:val="20"/>
              </w:rPr>
              <w:t xml:space="preserve">files </w:t>
            </w:r>
          </w:p>
          <w:p w14:paraId="2E721970" w14:textId="77777777" w:rsidR="00BD6B05" w:rsidRDefault="00BD6B05" w:rsidP="00CF0335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  <w:p w14:paraId="632330BE" w14:textId="6A46B520" w:rsidR="004405B8" w:rsidRPr="00CF0335" w:rsidRDefault="004405B8" w:rsidP="00CF0335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</w:tc>
      </w:tr>
      <w:tr w:rsidR="00E926FC" w:rsidRPr="00B22894" w14:paraId="6FAD60BF" w14:textId="77777777" w:rsidTr="00885286">
        <w:tc>
          <w:tcPr>
            <w:tcW w:w="1146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6BE3FA" w14:textId="0C282CF5" w:rsidR="00E926FC" w:rsidRDefault="00E926FC" w:rsidP="00E926FC">
            <w:pPr>
              <w:pStyle w:val="RubricHeadings"/>
              <w:spacing w:before="40" w:after="80"/>
              <w:jc w:val="left"/>
              <w:rPr>
                <w:rFonts w:cs="Arial"/>
                <w:b w:val="0"/>
                <w:sz w:val="18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Risk Protection</w:t>
            </w:r>
            <w:r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b w:val="0"/>
                <w:sz w:val="18"/>
                <w:szCs w:val="22"/>
              </w:rPr>
              <w:t xml:space="preserve">LO 8.1 </w:t>
            </w:r>
            <w:r w:rsidRPr="00E926FC">
              <w:rPr>
                <w:rFonts w:cs="Arial"/>
                <w:b w:val="0"/>
                <w:sz w:val="18"/>
                <w:szCs w:val="22"/>
              </w:rPr>
              <w:t>Describe the modular components of a computer’s hardware and software.</w:t>
            </w:r>
          </w:p>
          <w:p w14:paraId="0C98ABBD" w14:textId="1FD8FDAF" w:rsidR="00E926FC" w:rsidRDefault="00E926FC" w:rsidP="00E926FC"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 w:val="0"/>
                <w:sz w:val="18"/>
                <w:szCs w:val="22"/>
              </w:rPr>
              <w:t xml:space="preserve">LO 8.2 </w:t>
            </w:r>
            <w:r w:rsidRPr="00E926FC">
              <w:rPr>
                <w:rFonts w:cs="Arial"/>
                <w:b w:val="0"/>
                <w:sz w:val="18"/>
                <w:szCs w:val="22"/>
              </w:rPr>
              <w:t>Identify user actions that strengthen the security of information stored on a computer.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2EDD7D" w14:textId="3863D737" w:rsidR="00A65729" w:rsidRDefault="00E926FC" w:rsidP="00A65729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no more than a </w:t>
            </w:r>
            <w:r w:rsidRPr="008E0465">
              <w:rPr>
                <w:rFonts w:cs="Arial"/>
                <w:b/>
                <w:sz w:val="20"/>
                <w:szCs w:val="20"/>
              </w:rPr>
              <w:t>few</w:t>
            </w:r>
            <w:r>
              <w:rPr>
                <w:rFonts w:cs="Arial"/>
                <w:sz w:val="20"/>
                <w:szCs w:val="20"/>
              </w:rPr>
              <w:t xml:space="preserve"> of the </w:t>
            </w:r>
            <w:r w:rsidR="00A65729">
              <w:rPr>
                <w:rFonts w:cs="Arial"/>
                <w:sz w:val="20"/>
                <w:szCs w:val="20"/>
              </w:rPr>
              <w:t>security configur</w:t>
            </w:r>
            <w:r w:rsidR="006C67BD">
              <w:rPr>
                <w:rFonts w:cs="Arial"/>
                <w:sz w:val="20"/>
                <w:szCs w:val="20"/>
              </w:rPr>
              <w:t>a</w:t>
            </w:r>
            <w:r w:rsidR="00A65729">
              <w:rPr>
                <w:rFonts w:cs="Arial"/>
                <w:sz w:val="20"/>
                <w:szCs w:val="20"/>
              </w:rPr>
              <w:t>tion settings for:</w:t>
            </w:r>
          </w:p>
          <w:p w14:paraId="70C12B0B" w14:textId="3A9794BD" w:rsidR="00A65729" w:rsidRDefault="00A65729" w:rsidP="00A65729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firewall </w:t>
            </w:r>
            <w:r w:rsidR="00FB31C1">
              <w:rPr>
                <w:rFonts w:cs="Arial"/>
                <w:sz w:val="20"/>
                <w:szCs w:val="20"/>
              </w:rPr>
              <w:t>rules</w:t>
            </w:r>
          </w:p>
          <w:p w14:paraId="58012C54" w14:textId="3E30BF7C" w:rsidR="00E926FC" w:rsidRDefault="00E926FC" w:rsidP="00A65729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A843D0" w14:textId="69442F5F" w:rsidR="00A65729" w:rsidRDefault="00E926FC" w:rsidP="00A65729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 w:rsidRPr="008E0465">
              <w:rPr>
                <w:rFonts w:cs="Arial"/>
                <w:b/>
                <w:sz w:val="20"/>
                <w:szCs w:val="20"/>
              </w:rPr>
              <w:t>most</w:t>
            </w:r>
            <w:r>
              <w:rPr>
                <w:rFonts w:cs="Arial"/>
                <w:sz w:val="20"/>
                <w:szCs w:val="20"/>
              </w:rPr>
              <w:t xml:space="preserve"> of the </w:t>
            </w:r>
            <w:r w:rsidR="00A65729">
              <w:rPr>
                <w:rFonts w:cs="Arial"/>
                <w:sz w:val="20"/>
                <w:szCs w:val="20"/>
              </w:rPr>
              <w:t>security configur</w:t>
            </w:r>
            <w:r w:rsidR="006C67BD">
              <w:rPr>
                <w:rFonts w:cs="Arial"/>
                <w:sz w:val="20"/>
                <w:szCs w:val="20"/>
              </w:rPr>
              <w:t>a</w:t>
            </w:r>
            <w:r w:rsidR="00A65729">
              <w:rPr>
                <w:rFonts w:cs="Arial"/>
                <w:sz w:val="20"/>
                <w:szCs w:val="20"/>
              </w:rPr>
              <w:t>tion settings for:</w:t>
            </w:r>
          </w:p>
          <w:p w14:paraId="0B93BFC6" w14:textId="6431F272" w:rsidR="00A65729" w:rsidRDefault="00A65729" w:rsidP="00A65729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firewall </w:t>
            </w:r>
            <w:r w:rsidR="00FB31C1">
              <w:rPr>
                <w:rFonts w:cs="Arial"/>
                <w:sz w:val="20"/>
                <w:szCs w:val="20"/>
              </w:rPr>
              <w:t>rules</w:t>
            </w:r>
          </w:p>
          <w:p w14:paraId="400E74F9" w14:textId="0ECCE635" w:rsidR="00E926FC" w:rsidRDefault="00E926FC" w:rsidP="00E926FC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284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8007BA" w14:textId="77DA39E8" w:rsidR="00E926FC" w:rsidRDefault="00E926FC" w:rsidP="00E926FC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secured </w:t>
            </w:r>
            <w:r w:rsidRPr="008E0465">
              <w:rPr>
                <w:rFonts w:cs="Arial"/>
                <w:b/>
                <w:sz w:val="20"/>
                <w:szCs w:val="20"/>
              </w:rPr>
              <w:t>all</w:t>
            </w:r>
            <w:r>
              <w:rPr>
                <w:rFonts w:cs="Arial"/>
                <w:sz w:val="20"/>
                <w:szCs w:val="20"/>
              </w:rPr>
              <w:t xml:space="preserve"> of the security configur</w:t>
            </w:r>
            <w:r w:rsidR="006C67BD"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tion settings for:</w:t>
            </w:r>
          </w:p>
          <w:p w14:paraId="45901E87" w14:textId="1A126FE0" w:rsidR="00E926FC" w:rsidRDefault="00E926FC" w:rsidP="00E926FC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firewall </w:t>
            </w:r>
            <w:r w:rsidR="00FB31C1">
              <w:rPr>
                <w:rFonts w:cs="Arial"/>
                <w:sz w:val="20"/>
                <w:szCs w:val="20"/>
              </w:rPr>
              <w:t>rules</w:t>
            </w:r>
          </w:p>
          <w:p w14:paraId="44EFF497" w14:textId="77777777" w:rsidR="00E926FC" w:rsidRDefault="00E926FC" w:rsidP="00E926FC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</w:p>
          <w:p w14:paraId="05AA41DD" w14:textId="77777777" w:rsidR="00E926FC" w:rsidRDefault="00E926FC" w:rsidP="00E926FC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A91BB8" w:rsidRPr="00B22894" w14:paraId="114081AF" w14:textId="77777777" w:rsidTr="00885286">
        <w:tc>
          <w:tcPr>
            <w:tcW w:w="1146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4D3CFD" w14:textId="77777777" w:rsidR="00A91BB8" w:rsidRDefault="00A91BB8" w:rsidP="00A91BB8"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Risk Response</w:t>
            </w:r>
          </w:p>
          <w:p w14:paraId="070221D9" w14:textId="77777777" w:rsidR="00A91BB8" w:rsidRDefault="00A91BB8" w:rsidP="00A91BB8">
            <w:pPr>
              <w:pStyle w:val="RubricHeadings"/>
              <w:spacing w:before="40" w:after="80"/>
              <w:jc w:val="left"/>
              <w:rPr>
                <w:rFonts w:cs="Arial"/>
                <w:b w:val="0"/>
                <w:sz w:val="18"/>
                <w:szCs w:val="22"/>
              </w:rPr>
            </w:pPr>
            <w:r>
              <w:rPr>
                <w:rFonts w:cs="Arial"/>
                <w:b w:val="0"/>
                <w:sz w:val="18"/>
                <w:szCs w:val="22"/>
              </w:rPr>
              <w:t xml:space="preserve">LO </w:t>
            </w:r>
            <w:r w:rsidRPr="00E94A68">
              <w:rPr>
                <w:rFonts w:cs="Arial"/>
                <w:b w:val="0"/>
                <w:sz w:val="18"/>
                <w:szCs w:val="22"/>
              </w:rPr>
              <w:t>10.3: Design the correct level of protection by implementing the appropriate safeguards.</w:t>
            </w:r>
          </w:p>
          <w:p w14:paraId="61DE17FB" w14:textId="0C20A4FF" w:rsidR="00F953E3" w:rsidRPr="009A0237" w:rsidRDefault="00F953E3" w:rsidP="00A91BB8">
            <w:pPr>
              <w:pStyle w:val="RubricHeadings"/>
              <w:spacing w:before="40" w:after="80"/>
              <w:jc w:val="left"/>
              <w:rPr>
                <w:rFonts w:cs="Arial"/>
                <w:b w:val="0"/>
                <w:sz w:val="18"/>
                <w:szCs w:val="22"/>
              </w:rPr>
            </w:pP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B5EB3F" w14:textId="15FEB72C" w:rsidR="00A91BB8" w:rsidRDefault="00A91BB8" w:rsidP="00544E6C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</w:t>
            </w:r>
            <w:r w:rsidR="00DD4093">
              <w:rPr>
                <w:rFonts w:cs="Arial"/>
                <w:sz w:val="20"/>
                <w:szCs w:val="20"/>
              </w:rPr>
              <w:t>removed</w:t>
            </w:r>
            <w:r w:rsidR="0020643B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no more than of a </w:t>
            </w:r>
            <w:r w:rsidRPr="008E0465">
              <w:rPr>
                <w:rFonts w:cs="Arial"/>
                <w:b/>
                <w:sz w:val="20"/>
                <w:szCs w:val="20"/>
              </w:rPr>
              <w:t>few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4D67FD5B" w14:textId="77777777" w:rsidR="00544E6C" w:rsidRDefault="00544E6C" w:rsidP="00544E6C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processes and related application files</w:t>
            </w:r>
          </w:p>
          <w:p w14:paraId="6F8E1115" w14:textId="77777777" w:rsidR="00544E6C" w:rsidRDefault="00544E6C" w:rsidP="00544E6C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downlo</w:t>
            </w:r>
            <w:r w:rsidR="00BD6B05">
              <w:rPr>
                <w:rFonts w:cs="Arial"/>
                <w:sz w:val="20"/>
                <w:szCs w:val="20"/>
              </w:rPr>
              <w:t>ads</w:t>
            </w:r>
          </w:p>
          <w:p w14:paraId="204AD672" w14:textId="58D96787" w:rsidR="00BD6B05" w:rsidRDefault="00BD6B05" w:rsidP="00544E6C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749908" w14:textId="22CAE924" w:rsidR="00A91BB8" w:rsidRDefault="00A91BB8" w:rsidP="00A91BB8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</w:t>
            </w:r>
            <w:r w:rsidR="00BD6B05">
              <w:rPr>
                <w:rFonts w:cs="Arial"/>
                <w:sz w:val="20"/>
                <w:szCs w:val="20"/>
              </w:rPr>
              <w:t>removed</w:t>
            </w:r>
            <w:r w:rsidR="0020643B">
              <w:rPr>
                <w:rFonts w:cs="Arial"/>
                <w:sz w:val="20"/>
                <w:szCs w:val="20"/>
              </w:rPr>
              <w:t xml:space="preserve"> </w:t>
            </w:r>
            <w:r w:rsidRPr="008E0465">
              <w:rPr>
                <w:rFonts w:cs="Arial"/>
                <w:b/>
                <w:sz w:val="20"/>
                <w:szCs w:val="20"/>
              </w:rPr>
              <w:t>most</w:t>
            </w:r>
            <w:r>
              <w:rPr>
                <w:rFonts w:cs="Arial"/>
                <w:sz w:val="20"/>
                <w:szCs w:val="20"/>
              </w:rPr>
              <w:t xml:space="preserve"> of</w:t>
            </w:r>
          </w:p>
          <w:p w14:paraId="11150E73" w14:textId="77777777" w:rsidR="00544E6C" w:rsidRDefault="00544E6C" w:rsidP="00544E6C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processes and related application files</w:t>
            </w:r>
          </w:p>
          <w:p w14:paraId="4FEF6A9A" w14:textId="77777777" w:rsidR="00544E6C" w:rsidRDefault="00BD6B05" w:rsidP="00BD6B05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downloads</w:t>
            </w:r>
          </w:p>
          <w:p w14:paraId="72119A38" w14:textId="66E460B7" w:rsidR="00BD6B05" w:rsidRDefault="00BD6B05" w:rsidP="00BD6B05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</w:tc>
        <w:tc>
          <w:tcPr>
            <w:tcW w:w="1284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371731" w14:textId="364626D6" w:rsidR="001F3134" w:rsidRDefault="00A91BB8" w:rsidP="00A91BB8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</w:t>
            </w:r>
            <w:r w:rsidR="00BD6B05">
              <w:rPr>
                <w:rFonts w:cs="Arial"/>
                <w:sz w:val="20"/>
                <w:szCs w:val="20"/>
              </w:rPr>
              <w:t>removed</w:t>
            </w:r>
            <w:r w:rsidR="0020643B">
              <w:rPr>
                <w:rFonts w:cs="Arial"/>
                <w:sz w:val="20"/>
                <w:szCs w:val="20"/>
              </w:rPr>
              <w:t xml:space="preserve"> </w:t>
            </w:r>
            <w:r w:rsidRPr="00A65729">
              <w:rPr>
                <w:rFonts w:cs="Arial"/>
                <w:b/>
                <w:sz w:val="20"/>
                <w:szCs w:val="20"/>
              </w:rPr>
              <w:t>all</w:t>
            </w:r>
          </w:p>
          <w:p w14:paraId="1AABD138" w14:textId="77777777" w:rsidR="00A91BB8" w:rsidRDefault="00A91BB8" w:rsidP="001F3134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processes</w:t>
            </w:r>
            <w:r w:rsidR="001F3134">
              <w:rPr>
                <w:rFonts w:cs="Arial"/>
                <w:sz w:val="20"/>
                <w:szCs w:val="20"/>
              </w:rPr>
              <w:t xml:space="preserve"> and related application files</w:t>
            </w:r>
          </w:p>
          <w:p w14:paraId="3398B4C2" w14:textId="3F1DDAFB" w:rsidR="001F3134" w:rsidRDefault="00BD6B05" w:rsidP="001F3134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downloads</w:t>
            </w:r>
          </w:p>
          <w:p w14:paraId="28564923" w14:textId="01934C76" w:rsidR="00BD6B05" w:rsidRDefault="00BD6B05" w:rsidP="001F3134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</w:tc>
      </w:tr>
      <w:tr w:rsidR="00A91BB8" w:rsidRPr="00B22894" w14:paraId="53AE76BD" w14:textId="77777777" w:rsidTr="00210B27">
        <w:tc>
          <w:tcPr>
            <w:tcW w:w="1146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ADE9F9" w14:textId="3832462B" w:rsidR="00A91BB8" w:rsidRDefault="00A91BB8" w:rsidP="00A91BB8"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Risk Recovery</w:t>
            </w:r>
            <w:r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b w:val="0"/>
                <w:sz w:val="18"/>
                <w:szCs w:val="22"/>
              </w:rPr>
              <w:t xml:space="preserve">LO </w:t>
            </w:r>
            <w:r w:rsidR="00E926FC">
              <w:rPr>
                <w:rFonts w:cs="Arial"/>
                <w:b w:val="0"/>
                <w:sz w:val="18"/>
                <w:szCs w:val="22"/>
              </w:rPr>
              <w:t xml:space="preserve">8.2 </w:t>
            </w:r>
            <w:r w:rsidR="00E926FC" w:rsidRPr="00E926FC">
              <w:rPr>
                <w:rFonts w:cs="Arial"/>
                <w:b w:val="0"/>
                <w:sz w:val="18"/>
                <w:szCs w:val="22"/>
              </w:rPr>
              <w:t>Identify user actions that strengthen the security of information stored on a computer.</w:t>
            </w:r>
          </w:p>
        </w:tc>
        <w:tc>
          <w:tcPr>
            <w:tcW w:w="1285" w:type="pct"/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F5E672" w14:textId="2F927508" w:rsidR="00A91BB8" w:rsidRPr="00210B27" w:rsidRDefault="00210B27" w:rsidP="00A91BB8">
            <w:pPr>
              <w:pStyle w:val="RubricEntries"/>
              <w:spacing w:before="40" w:after="40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n/a</w:t>
            </w:r>
          </w:p>
        </w:tc>
        <w:tc>
          <w:tcPr>
            <w:tcW w:w="1285" w:type="pct"/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96A052" w14:textId="20A0764C" w:rsidR="00A91BB8" w:rsidRPr="00210B27" w:rsidRDefault="00210B27" w:rsidP="00A91BB8">
            <w:pPr>
              <w:pStyle w:val="RubricEntries"/>
              <w:spacing w:before="40" w:after="40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n/a</w:t>
            </w:r>
          </w:p>
        </w:tc>
        <w:tc>
          <w:tcPr>
            <w:tcW w:w="1284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913BC2" w14:textId="10FC6FCB" w:rsidR="00A91BB8" w:rsidRDefault="00A91BB8" w:rsidP="00A91BB8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student recovered delete</w:t>
            </w:r>
            <w:r w:rsidR="00B56A66">
              <w:rPr>
                <w:rFonts w:cs="Arial"/>
                <w:sz w:val="20"/>
                <w:szCs w:val="20"/>
              </w:rPr>
              <w:t>d</w:t>
            </w:r>
            <w:r>
              <w:rPr>
                <w:rFonts w:cs="Arial"/>
                <w:sz w:val="20"/>
                <w:szCs w:val="20"/>
              </w:rPr>
              <w:t xml:space="preserve"> data.</w:t>
            </w:r>
          </w:p>
        </w:tc>
      </w:tr>
      <w:tr w:rsidR="00A91BB8" w:rsidRPr="00B22894" w14:paraId="2B73EC87" w14:textId="77777777" w:rsidTr="003F1F3A">
        <w:trPr>
          <w:cantSplit/>
        </w:trPr>
        <w:tc>
          <w:tcPr>
            <w:tcW w:w="1146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85BA6A" w14:textId="77777777" w:rsidR="00A91BB8" w:rsidRPr="00D771BE" w:rsidRDefault="00A91BB8" w:rsidP="00A91BB8"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Documentation</w:t>
            </w:r>
          </w:p>
          <w:p w14:paraId="0FEDA36F" w14:textId="22308D0F" w:rsidR="00A91BB8" w:rsidRPr="009A0237" w:rsidRDefault="00A91BB8" w:rsidP="00A91BB8">
            <w:pPr>
              <w:pStyle w:val="RubricHeadings"/>
              <w:spacing w:before="40" w:after="80"/>
              <w:jc w:val="left"/>
              <w:rPr>
                <w:rFonts w:cs="Arial"/>
                <w:b w:val="0"/>
                <w:sz w:val="18"/>
                <w:szCs w:val="22"/>
              </w:rPr>
            </w:pPr>
            <w:r>
              <w:rPr>
                <w:rFonts w:cs="Arial"/>
                <w:b w:val="0"/>
                <w:sz w:val="18"/>
                <w:szCs w:val="22"/>
              </w:rPr>
              <w:t xml:space="preserve">LO 15.2: </w:t>
            </w:r>
            <w:r w:rsidRPr="002B4B2D">
              <w:rPr>
                <w:rFonts w:cs="Arial"/>
                <w:b w:val="0"/>
                <w:sz w:val="18"/>
                <w:szCs w:val="22"/>
              </w:rPr>
              <w:t>Recognize documentation as an indispensable part of the security process.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A39019" w14:textId="4CABF45A" w:rsidR="00A91BB8" w:rsidRPr="006B286E" w:rsidRDefault="004F3B8D" w:rsidP="00A91BB8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student created</w:t>
            </w:r>
            <w:r>
              <w:rPr>
                <w:rFonts w:cs="Arial"/>
                <w:b/>
                <w:sz w:val="20"/>
                <w:szCs w:val="20"/>
              </w:rPr>
              <w:t xml:space="preserve"> m</w:t>
            </w:r>
            <w:r w:rsidR="00A91BB8" w:rsidRPr="006B286E">
              <w:rPr>
                <w:rFonts w:cs="Arial"/>
                <w:b/>
                <w:sz w:val="20"/>
                <w:szCs w:val="20"/>
              </w:rPr>
              <w:t>inimal</w:t>
            </w:r>
            <w:r w:rsidR="00A91BB8">
              <w:rPr>
                <w:rFonts w:cs="Arial"/>
                <w:b/>
                <w:sz w:val="20"/>
                <w:szCs w:val="20"/>
              </w:rPr>
              <w:t xml:space="preserve"> to no</w:t>
            </w:r>
            <w:r w:rsidR="00A91BB8" w:rsidRPr="006B286E">
              <w:rPr>
                <w:rFonts w:cs="Arial"/>
                <w:sz w:val="20"/>
                <w:szCs w:val="20"/>
              </w:rPr>
              <w:t xml:space="preserve"> documentation </w:t>
            </w:r>
            <w:r w:rsidR="00A91BB8">
              <w:rPr>
                <w:rFonts w:cs="Arial"/>
                <w:sz w:val="20"/>
                <w:szCs w:val="20"/>
              </w:rPr>
              <w:t>explaining why the content poses risks and how it has been rectified.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DBE074" w14:textId="3B893216" w:rsidR="00A91BB8" w:rsidRPr="006B286E" w:rsidRDefault="004F3B8D" w:rsidP="00A91BB8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student created</w:t>
            </w:r>
            <w:r>
              <w:rPr>
                <w:rFonts w:cs="Arial"/>
                <w:b/>
                <w:sz w:val="20"/>
                <w:szCs w:val="20"/>
              </w:rPr>
              <w:t xml:space="preserve"> a</w:t>
            </w:r>
            <w:r w:rsidR="00A91BB8">
              <w:rPr>
                <w:rFonts w:cs="Arial"/>
                <w:b/>
                <w:sz w:val="20"/>
                <w:szCs w:val="20"/>
              </w:rPr>
              <w:t xml:space="preserve">dequate </w:t>
            </w:r>
            <w:r w:rsidR="00A91BB8" w:rsidRPr="006B286E">
              <w:rPr>
                <w:rFonts w:cs="Arial"/>
                <w:sz w:val="20"/>
                <w:szCs w:val="20"/>
              </w:rPr>
              <w:t xml:space="preserve">documentation </w:t>
            </w:r>
            <w:r w:rsidR="00A91BB8">
              <w:rPr>
                <w:rFonts w:cs="Arial"/>
                <w:sz w:val="20"/>
                <w:szCs w:val="20"/>
              </w:rPr>
              <w:t>explaining why the content poses risks and how it has been rectified.</w:t>
            </w:r>
          </w:p>
        </w:tc>
        <w:tc>
          <w:tcPr>
            <w:tcW w:w="1284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3EA606" w14:textId="130A3224" w:rsidR="00A91BB8" w:rsidRPr="006B286E" w:rsidRDefault="004F3B8D" w:rsidP="004F3B8D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created </w:t>
            </w:r>
            <w:r>
              <w:rPr>
                <w:rFonts w:cs="Arial"/>
                <w:b/>
                <w:sz w:val="20"/>
                <w:szCs w:val="20"/>
              </w:rPr>
              <w:t>tho</w:t>
            </w:r>
            <w:r w:rsidR="00A91BB8">
              <w:rPr>
                <w:rFonts w:cs="Arial"/>
                <w:b/>
                <w:sz w:val="20"/>
                <w:szCs w:val="20"/>
              </w:rPr>
              <w:t xml:space="preserve">rough </w:t>
            </w:r>
            <w:r w:rsidR="00A91BB8" w:rsidRPr="006B286E">
              <w:rPr>
                <w:rFonts w:cs="Arial"/>
                <w:sz w:val="20"/>
                <w:szCs w:val="20"/>
              </w:rPr>
              <w:t xml:space="preserve">documentation </w:t>
            </w:r>
            <w:r w:rsidR="00A91BB8">
              <w:rPr>
                <w:rFonts w:cs="Arial"/>
                <w:sz w:val="20"/>
                <w:szCs w:val="20"/>
              </w:rPr>
              <w:t>explaining why the content poses risks and how it has been rectified.</w:t>
            </w:r>
          </w:p>
        </w:tc>
      </w:tr>
      <w:tr w:rsidR="00A91BB8" w:rsidRPr="00B22894" w14:paraId="2860FDD6" w14:textId="77777777" w:rsidTr="00885286">
        <w:tc>
          <w:tcPr>
            <w:tcW w:w="1146" w:type="pct"/>
            <w:vMerge w:val="restart"/>
            <w:tcBorders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0DB31EE" w14:textId="1C6CC7EE" w:rsidR="00A91BB8" w:rsidRPr="00E43187" w:rsidRDefault="00A91BB8" w:rsidP="0034035C">
            <w:pPr>
              <w:pStyle w:val="RubricHeadings"/>
              <w:spacing w:before="40" w:after="8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 w:rsidRPr="00E43187"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Collaboration</w:t>
            </w:r>
          </w:p>
          <w:p w14:paraId="0E1848D4" w14:textId="77777777" w:rsidR="00A91BB8" w:rsidRDefault="00A91BB8" w:rsidP="00A91BB8">
            <w:pPr>
              <w:pStyle w:val="RubricHeadings"/>
              <w:spacing w:before="40" w:after="40"/>
              <w:jc w:val="left"/>
              <w:rPr>
                <w:rFonts w:eastAsia="Arial" w:cs="Arial"/>
                <w:b w:val="0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0"/>
                <w:color w:val="000000"/>
                <w:sz w:val="18"/>
                <w:szCs w:val="22"/>
              </w:rPr>
              <w:t xml:space="preserve">LO 14.2: </w:t>
            </w:r>
            <w:r w:rsidRPr="00E94A68">
              <w:rPr>
                <w:rFonts w:eastAsia="Arial" w:cs="Arial"/>
                <w:b w:val="0"/>
                <w:color w:val="000000"/>
                <w:sz w:val="18"/>
                <w:szCs w:val="22"/>
              </w:rPr>
              <w:t>Collaborate effectively as part of a team.</w:t>
            </w:r>
          </w:p>
          <w:p w14:paraId="28C0425B" w14:textId="542A98D9" w:rsidR="00F6595D" w:rsidRPr="009A0237" w:rsidRDefault="00F6595D" w:rsidP="00A91BB8">
            <w:pPr>
              <w:pStyle w:val="RubricHeadings"/>
              <w:spacing w:before="40" w:after="40"/>
              <w:jc w:val="left"/>
              <w:rPr>
                <w:rFonts w:eastAsia="Arial" w:cs="Arial"/>
                <w:b w:val="0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0"/>
                <w:color w:val="000000"/>
                <w:sz w:val="18"/>
                <w:szCs w:val="22"/>
              </w:rPr>
              <w:t xml:space="preserve">LO 14.3 </w:t>
            </w:r>
            <w:r w:rsidRPr="00F6595D">
              <w:rPr>
                <w:rFonts w:eastAsia="Arial" w:cs="Arial"/>
                <w:b w:val="0"/>
                <w:color w:val="000000"/>
                <w:sz w:val="18"/>
                <w:szCs w:val="22"/>
              </w:rPr>
              <w:t>Apply project management strategies effectively as part of a team.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BE76E5" w14:textId="03429AA1" w:rsidR="00A91BB8" w:rsidRPr="006B286E" w:rsidRDefault="00A91BB8" w:rsidP="00A91BB8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is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i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nconsistently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engaged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inadequately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contributes to 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>team’s work.</w:t>
            </w:r>
          </w:p>
        </w:tc>
        <w:tc>
          <w:tcPr>
            <w:tcW w:w="1285" w:type="pct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E4273B" w14:textId="2D32CA16" w:rsidR="00A91BB8" w:rsidRPr="006B286E" w:rsidRDefault="00A91BB8" w:rsidP="00A91BB8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is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c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onsistently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engaged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adequately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contributes to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the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team’s work.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C1B59C" w14:textId="01CD9015" w:rsidR="00A91BB8" w:rsidRPr="006B286E" w:rsidRDefault="00A91BB8" w:rsidP="00A91BB8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is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c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onsistently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engaged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substantially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contributes to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the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team’s work.</w:t>
            </w:r>
          </w:p>
        </w:tc>
      </w:tr>
      <w:tr w:rsidR="00A91BB8" w:rsidRPr="00B22894" w14:paraId="72451B61" w14:textId="77777777" w:rsidTr="00E43187">
        <w:trPr>
          <w:trHeight w:val="1176"/>
        </w:trPr>
        <w:tc>
          <w:tcPr>
            <w:tcW w:w="1146" w:type="pct"/>
            <w:vMerge/>
            <w:tcBorders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F6BE41" w14:textId="77777777" w:rsidR="00A91BB8" w:rsidRPr="00E43187" w:rsidRDefault="00A91BB8" w:rsidP="00A91BB8">
            <w:pPr>
              <w:pStyle w:val="RubricHeadings"/>
              <w:spacing w:before="40" w:after="4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ED9057" w14:textId="37B21DB8" w:rsidR="00A91BB8" w:rsidRPr="006B286E" w:rsidRDefault="00A91BB8" w:rsidP="00A91BB8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r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arely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provides constructive feedback to others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does not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encourage or incorporate input from others.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C73372" w14:textId="4BFBD3AA" w:rsidR="00A91BB8" w:rsidRPr="006B286E" w:rsidRDefault="00A91BB8" w:rsidP="00A91BB8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o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ccasionally 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provides constructive feedback to others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consistently</w:t>
            </w:r>
            <w:r w:rsidRPr="006B286E">
              <w:rPr>
                <w:rFonts w:eastAsia="Arial"/>
                <w:b/>
                <w:sz w:val="20"/>
                <w:szCs w:val="20"/>
              </w:rPr>
              <w:t xml:space="preserve"> </w:t>
            </w:r>
            <w:r w:rsidRPr="006B286E">
              <w:rPr>
                <w:rFonts w:eastAsia="Arial"/>
                <w:sz w:val="20"/>
                <w:szCs w:val="20"/>
              </w:rPr>
              <w:t>encourages and incorporates input from others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84" w:type="pct"/>
            <w:tcBorders>
              <w:top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0D6E16" w14:textId="16F7DB7F" w:rsidR="00A91BB8" w:rsidRPr="006B286E" w:rsidRDefault="00A91BB8" w:rsidP="00A91BB8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c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onsistently 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provides constructive feedback to others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consistently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encourages and incorporates input from others.</w:t>
            </w:r>
          </w:p>
        </w:tc>
      </w:tr>
      <w:tr w:rsidR="00A91BB8" w:rsidRPr="00B22894" w14:paraId="4A32A1C1" w14:textId="77777777" w:rsidTr="00885286">
        <w:tc>
          <w:tcPr>
            <w:tcW w:w="1146" w:type="pct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FE2795" w14:textId="6F6A4DC1" w:rsidR="00A91BB8" w:rsidRPr="00E43187" w:rsidRDefault="00A91BB8" w:rsidP="00A91BB8">
            <w:pPr>
              <w:pStyle w:val="RubricHeadings"/>
              <w:spacing w:before="40" w:after="8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 w:rsidRPr="00E43187">
              <w:rPr>
                <w:rFonts w:eastAsia="Arial" w:cs="Arial"/>
                <w:color w:val="000000"/>
                <w:sz w:val="22"/>
                <w:szCs w:val="22"/>
              </w:rPr>
              <w:t>Presentation (Optional)</w:t>
            </w:r>
          </w:p>
          <w:p w14:paraId="3AAD7C9C" w14:textId="77777777" w:rsidR="00F6595D" w:rsidRDefault="00B9008B" w:rsidP="00A91BB8">
            <w:pPr>
              <w:pStyle w:val="RubricHeadings"/>
              <w:spacing w:before="40" w:after="80"/>
              <w:jc w:val="left"/>
              <w:rPr>
                <w:rFonts w:eastAsia="Arial" w:cs="Arial"/>
                <w:b w:val="0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0"/>
                <w:color w:val="000000"/>
                <w:sz w:val="18"/>
                <w:szCs w:val="22"/>
              </w:rPr>
              <w:t xml:space="preserve">LO 2.2 </w:t>
            </w:r>
            <w:r w:rsidR="00F6595D" w:rsidRPr="00F6595D">
              <w:rPr>
                <w:rFonts w:eastAsia="Arial" w:cs="Arial"/>
                <w:b w:val="0"/>
                <w:color w:val="000000"/>
                <w:sz w:val="18"/>
                <w:szCs w:val="22"/>
              </w:rPr>
              <w:t>Engage stakeholder in a problem and use their perspectives to shape the course of your development.</w:t>
            </w:r>
          </w:p>
          <w:p w14:paraId="132FF2E8" w14:textId="7F328917" w:rsidR="00A91BB8" w:rsidRPr="00E43187" w:rsidRDefault="00B9008B" w:rsidP="00A91BB8">
            <w:pPr>
              <w:pStyle w:val="RubricHeadings"/>
              <w:spacing w:before="40" w:after="80"/>
              <w:jc w:val="left"/>
              <w:rPr>
                <w:rFonts w:eastAsia="Arial" w:cs="Arial"/>
                <w:b w:val="0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0"/>
                <w:color w:val="000000"/>
                <w:sz w:val="18"/>
                <w:szCs w:val="22"/>
              </w:rPr>
              <w:br/>
            </w:r>
            <w:r w:rsidR="00A91BB8" w:rsidRPr="00E43187">
              <w:rPr>
                <w:rFonts w:eastAsia="Arial" w:cs="Arial"/>
                <w:b w:val="0"/>
                <w:color w:val="000000"/>
                <w:sz w:val="18"/>
                <w:szCs w:val="22"/>
              </w:rPr>
              <w:t>LO</w:t>
            </w:r>
            <w:r w:rsidR="00A91BB8">
              <w:rPr>
                <w:rFonts w:eastAsia="Arial" w:cs="Arial"/>
                <w:b w:val="0"/>
                <w:color w:val="000000"/>
                <w:sz w:val="18"/>
                <w:szCs w:val="22"/>
              </w:rPr>
              <w:t xml:space="preserve"> 15.1</w:t>
            </w:r>
            <w:r w:rsidR="00A91BB8" w:rsidRPr="00E43187">
              <w:rPr>
                <w:rFonts w:eastAsia="Arial" w:cs="Arial"/>
                <w:b w:val="0"/>
                <w:color w:val="000000"/>
                <w:sz w:val="18"/>
                <w:szCs w:val="22"/>
              </w:rPr>
              <w:t xml:space="preserve">: </w:t>
            </w:r>
            <w:r w:rsidR="00A91BB8" w:rsidRPr="00222FC4">
              <w:rPr>
                <w:rFonts w:eastAsia="Arial" w:cs="Arial"/>
                <w:b w:val="0"/>
                <w:color w:val="000000"/>
                <w:sz w:val="18"/>
                <w:szCs w:val="22"/>
              </w:rPr>
              <w:t>Communicate ideas, processes, and products to optimize audien</w:t>
            </w:r>
            <w:r w:rsidR="00A91BB8">
              <w:rPr>
                <w:rFonts w:eastAsia="Arial" w:cs="Arial"/>
                <w:b w:val="0"/>
                <w:color w:val="000000"/>
                <w:sz w:val="18"/>
                <w:szCs w:val="22"/>
              </w:rPr>
              <w:t>ce perception and understanding</w:t>
            </w:r>
            <w:r w:rsidR="00A91BB8" w:rsidRPr="00E43187">
              <w:rPr>
                <w:rFonts w:eastAsia="Arial" w:cs="Arial"/>
                <w:b w:val="0"/>
                <w:color w:val="000000"/>
                <w:sz w:val="18"/>
                <w:szCs w:val="22"/>
              </w:rPr>
              <w:t>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8660C9" w14:textId="1B5C3394" w:rsidR="00A91BB8" w:rsidRPr="00454F7B" w:rsidRDefault="00607F5B" w:rsidP="00A91BB8">
            <w:pPr>
              <w:spacing w:after="120"/>
              <w:rPr>
                <w:rStyle w:val="RubricEntries10pt"/>
                <w:rFonts w:cs="Arial"/>
                <w:szCs w:val="20"/>
              </w:rPr>
            </w:pPr>
            <w:r w:rsidRPr="009E1722">
              <w:rPr>
                <w:rFonts w:eastAsia="Arial" w:cs="Arial"/>
                <w:color w:val="000000"/>
                <w:sz w:val="20"/>
                <w:szCs w:val="20"/>
              </w:rPr>
              <w:t>The student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9E1722">
              <w:rPr>
                <w:rFonts w:eastAsia="Arial" w:cs="Arial"/>
                <w:b/>
                <w:color w:val="000000"/>
                <w:sz w:val="20"/>
                <w:szCs w:val="20"/>
              </w:rPr>
              <w:t>rarely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</w:t>
            </w:r>
            <w:r w:rsidR="00A91BB8" w:rsidRPr="006B286E">
              <w:rPr>
                <w:rFonts w:eastAsia="Arial" w:cs="Arial"/>
                <w:color w:val="000000"/>
                <w:sz w:val="20"/>
                <w:szCs w:val="20"/>
              </w:rPr>
              <w:t>participates in the presentation.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3BC2D5" w14:textId="58C6E98C" w:rsidR="00A91BB8" w:rsidRPr="006B286E" w:rsidRDefault="00607F5B" w:rsidP="00A91BB8">
            <w:pPr>
              <w:spacing w:after="120"/>
              <w:rPr>
                <w:rFonts w:eastAsia="Arial" w:cs="Arial"/>
                <w:color w:val="000000"/>
                <w:sz w:val="20"/>
                <w:szCs w:val="20"/>
              </w:rPr>
            </w:pPr>
            <w:r w:rsidRPr="009E1722">
              <w:rPr>
                <w:rFonts w:eastAsia="Arial" w:cs="Arial"/>
                <w:color w:val="000000"/>
                <w:sz w:val="20"/>
                <w:szCs w:val="20"/>
              </w:rPr>
              <w:t>The student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9E1722">
              <w:rPr>
                <w:rFonts w:eastAsia="Arial" w:cs="Arial"/>
                <w:b/>
                <w:color w:val="000000"/>
                <w:sz w:val="20"/>
                <w:szCs w:val="20"/>
              </w:rPr>
              <w:t>occasionally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>participate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>s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in the presentation.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AE279E" w14:textId="0F56D01E" w:rsidR="00A91BB8" w:rsidRPr="008B5BD8" w:rsidRDefault="00607F5B" w:rsidP="00A91BB8">
            <w:pPr>
              <w:pStyle w:val="RubricEntries"/>
              <w:spacing w:before="40" w:after="40"/>
              <w:rPr>
                <w:rFonts w:eastAsia="Arial"/>
              </w:rPr>
            </w:pPr>
            <w:r w:rsidRPr="009E1722">
              <w:rPr>
                <w:rStyle w:val="RubricEntries10pt"/>
                <w:rFonts w:cs="Arial"/>
                <w:szCs w:val="20"/>
              </w:rPr>
              <w:t>The student</w:t>
            </w:r>
            <w:r>
              <w:rPr>
                <w:rStyle w:val="RubricEntries10pt"/>
                <w:rFonts w:cs="Arial"/>
                <w:b/>
                <w:szCs w:val="20"/>
              </w:rPr>
              <w:t xml:space="preserve"> </w:t>
            </w:r>
            <w:r w:rsidRPr="009E1722">
              <w:rPr>
                <w:rStyle w:val="RubricEntries10pt"/>
                <w:rFonts w:cs="Arial"/>
                <w:b/>
                <w:szCs w:val="20"/>
              </w:rPr>
              <w:t>substantially</w:t>
            </w:r>
            <w:r>
              <w:rPr>
                <w:rStyle w:val="RubricEntries10pt"/>
                <w:rFonts w:cs="Arial"/>
                <w:szCs w:val="20"/>
              </w:rPr>
              <w:t xml:space="preserve"> </w:t>
            </w:r>
            <w:r w:rsidRPr="00454F7B">
              <w:rPr>
                <w:rStyle w:val="RubricEntries10pt"/>
                <w:rFonts w:cs="Arial"/>
                <w:szCs w:val="20"/>
              </w:rPr>
              <w:t>participate</w:t>
            </w:r>
            <w:r>
              <w:rPr>
                <w:rStyle w:val="RubricEntries10pt"/>
                <w:rFonts w:cs="Arial"/>
                <w:szCs w:val="20"/>
              </w:rPr>
              <w:t>s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 in the presentation.</w:t>
            </w:r>
          </w:p>
        </w:tc>
      </w:tr>
      <w:tr w:rsidR="00A91BB8" w:rsidRPr="00B22894" w14:paraId="771DCC89" w14:textId="77777777" w:rsidTr="00885286">
        <w:tc>
          <w:tcPr>
            <w:tcW w:w="1146" w:type="pct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493B4C" w14:textId="77777777" w:rsidR="00A91BB8" w:rsidRDefault="00A91BB8" w:rsidP="00A91BB8">
            <w:pPr>
              <w:pStyle w:val="RubricHeadings"/>
              <w:spacing w:before="40" w:after="4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749EAA" w14:textId="65C987FA" w:rsidR="00A91BB8" w:rsidRPr="00DE6B4B" w:rsidRDefault="00A91BB8" w:rsidP="00A91BB8">
            <w:pPr>
              <w:pStyle w:val="RubricEntries"/>
              <w:spacing w:before="40" w:after="40"/>
              <w:rPr>
                <w:rStyle w:val="RubricEntries10pt"/>
                <w:rFonts w:cs="Arial"/>
                <w:szCs w:val="20"/>
              </w:rPr>
            </w:pPr>
            <w:r w:rsidRPr="00454F7B">
              <w:rPr>
                <w:rStyle w:val="RubricEntries10pt"/>
                <w:rFonts w:cs="Arial"/>
                <w:szCs w:val="20"/>
              </w:rPr>
              <w:t xml:space="preserve">The presenter is 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 xml:space="preserve">unclear, 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presents 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>some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of the necessary information, and does </w:t>
            </w:r>
            <w:r w:rsidRPr="00DE6B4B">
              <w:rPr>
                <w:rStyle w:val="RubricEntries10pt"/>
                <w:rFonts w:cs="Arial"/>
                <w:b/>
                <w:szCs w:val="20"/>
              </w:rPr>
              <w:t>not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stay on topic.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F7A13E" w14:textId="1CAEEC90" w:rsidR="00A91BB8" w:rsidRPr="006B286E" w:rsidRDefault="00A91BB8" w:rsidP="00A91BB8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 w:rsidRPr="00DE6B4B">
              <w:rPr>
                <w:rStyle w:val="RubricEntries10pt"/>
                <w:rFonts w:cs="Arial"/>
                <w:szCs w:val="20"/>
              </w:rPr>
              <w:t xml:space="preserve">The presenter is </w:t>
            </w:r>
            <w:r w:rsidRPr="00DE6B4B">
              <w:rPr>
                <w:rStyle w:val="RubricEntries10pt"/>
                <w:rFonts w:cs="Arial"/>
                <w:b/>
                <w:szCs w:val="20"/>
              </w:rPr>
              <w:t>clear,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presents </w:t>
            </w:r>
            <w:r>
              <w:rPr>
                <w:rStyle w:val="RubricEntries10pt"/>
                <w:rFonts w:cs="Arial"/>
                <w:szCs w:val="20"/>
              </w:rPr>
              <w:t xml:space="preserve">most or </w:t>
            </w:r>
            <w:r w:rsidRPr="00DE6B4B">
              <w:rPr>
                <w:rStyle w:val="RubricEntries10pt"/>
                <w:rFonts w:cs="Arial"/>
                <w:b/>
                <w:szCs w:val="20"/>
              </w:rPr>
              <w:t>all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of the necessary</w:t>
            </w:r>
            <w:r w:rsidRPr="00FC09D6">
              <w:rPr>
                <w:rStyle w:val="RubricEntries10pt"/>
                <w:rFonts w:cs="Arial"/>
                <w:szCs w:val="20"/>
              </w:rPr>
              <w:t xml:space="preserve"> information, but does </w:t>
            </w:r>
            <w:r w:rsidRPr="00DE6B4B">
              <w:rPr>
                <w:rStyle w:val="RubricEntries10pt"/>
                <w:rFonts w:cs="Arial"/>
                <w:b/>
                <w:szCs w:val="20"/>
              </w:rPr>
              <w:t>not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stay on topic. 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F1BE4A" w14:textId="509E1A3E" w:rsidR="00A91BB8" w:rsidRPr="006B286E" w:rsidRDefault="00A91BB8" w:rsidP="00A91BB8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 w:rsidRPr="00454F7B">
              <w:rPr>
                <w:rStyle w:val="RubricEntries10pt"/>
                <w:rFonts w:cs="Arial"/>
                <w:szCs w:val="20"/>
              </w:rPr>
              <w:t xml:space="preserve">The presenter is 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>clear,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 presents 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>all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 of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the necessary information, and </w:t>
            </w:r>
            <w:r w:rsidRPr="00DE6B4B">
              <w:rPr>
                <w:rStyle w:val="RubricEntries10pt"/>
                <w:rFonts w:cs="Arial"/>
                <w:b/>
                <w:szCs w:val="20"/>
              </w:rPr>
              <w:t>stays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on topic.</w:t>
            </w:r>
          </w:p>
        </w:tc>
      </w:tr>
      <w:tr w:rsidR="00A91BB8" w:rsidRPr="00B22894" w14:paraId="64DCB57E" w14:textId="77777777" w:rsidTr="00885286">
        <w:tc>
          <w:tcPr>
            <w:tcW w:w="1146" w:type="pct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8CAAFE" w14:textId="022B8323" w:rsidR="00A91BB8" w:rsidRDefault="00A91BB8" w:rsidP="00A91BB8">
            <w:pPr>
              <w:pStyle w:val="RubricHeadings"/>
              <w:spacing w:before="40" w:after="4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887EC8" w14:textId="136267CF" w:rsidR="00A91BB8" w:rsidRPr="006B286E" w:rsidRDefault="00A91BB8" w:rsidP="00A91BB8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</w:t>
            </w:r>
            <w:r>
              <w:rPr>
                <w:rStyle w:val="RubricEntries10pt"/>
                <w:rFonts w:cs="Arial"/>
                <w:b/>
                <w:szCs w:val="20"/>
              </w:rPr>
              <w:t>r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 xml:space="preserve">arely </w:t>
            </w:r>
            <w:r w:rsidRPr="00454F7B">
              <w:rPr>
                <w:rStyle w:val="RubricEntries10pt"/>
                <w:rFonts w:cs="Arial"/>
                <w:szCs w:val="20"/>
              </w:rPr>
              <w:t>uses appropriate body language, voice modulation, and eye contact.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749474" w14:textId="77C6B3B6" w:rsidR="00A91BB8" w:rsidRPr="006B286E" w:rsidRDefault="00A91BB8" w:rsidP="00A91BB8">
            <w:pPr>
              <w:pStyle w:val="RubricEntries"/>
              <w:spacing w:before="40" w:after="40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</w:t>
            </w:r>
            <w:r>
              <w:rPr>
                <w:rStyle w:val="RubricEntries10pt"/>
                <w:rFonts w:cs="Arial"/>
                <w:b/>
                <w:szCs w:val="20"/>
              </w:rPr>
              <w:t>o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>ccasionally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 uses appropriate body language, voice modulation, and eye contact.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6FD8CB" w14:textId="6B7131CB" w:rsidR="00A91BB8" w:rsidRPr="006B286E" w:rsidRDefault="00A91BB8" w:rsidP="00A91BB8">
            <w:pPr>
              <w:pStyle w:val="RubricEntries"/>
              <w:spacing w:before="40" w:after="40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</w:t>
            </w:r>
            <w:r>
              <w:rPr>
                <w:rStyle w:val="RubricEntries10pt"/>
                <w:rFonts w:cs="Arial"/>
                <w:b/>
                <w:szCs w:val="20"/>
              </w:rPr>
              <w:t>c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>onsistently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 uses appropriate body language, voice modulation, and eye contact.</w:t>
            </w:r>
          </w:p>
        </w:tc>
      </w:tr>
    </w:tbl>
    <w:p w14:paraId="049FCFE5" w14:textId="77777777" w:rsidR="003031EC" w:rsidRDefault="008A0E34" w:rsidP="00687BE6">
      <w:pPr>
        <w:pStyle w:val="ActivityBody"/>
        <w:ind w:left="0"/>
        <w:rPr>
          <w:b/>
          <w:sz w:val="22"/>
          <w:szCs w:val="22"/>
        </w:rPr>
      </w:pPr>
      <w:r>
        <w:rPr>
          <w:sz w:val="22"/>
          <w:szCs w:val="22"/>
        </w:rPr>
        <w:br w:type="textWrapping" w:clear="all"/>
      </w:r>
      <w:r w:rsidR="00915A11" w:rsidRPr="00915A11">
        <w:rPr>
          <w:b/>
          <w:sz w:val="22"/>
          <w:szCs w:val="22"/>
        </w:rPr>
        <w:t>Comments:</w:t>
      </w:r>
    </w:p>
    <w:p w14:paraId="4F322DEA" w14:textId="77777777" w:rsidR="00DE6B4B" w:rsidRDefault="00DE6B4B" w:rsidP="00687BE6">
      <w:pPr>
        <w:pStyle w:val="ActivityBody"/>
        <w:ind w:left="0"/>
        <w:rPr>
          <w:sz w:val="22"/>
          <w:szCs w:val="22"/>
        </w:rPr>
      </w:pPr>
    </w:p>
    <w:p w14:paraId="5318506F" w14:textId="77777777" w:rsidR="00DE6B4B" w:rsidRPr="00DE6B4B" w:rsidRDefault="00DE6B4B" w:rsidP="00687BE6">
      <w:pPr>
        <w:pStyle w:val="ActivityBody"/>
        <w:ind w:left="0"/>
        <w:rPr>
          <w:sz w:val="22"/>
          <w:szCs w:val="22"/>
        </w:rPr>
      </w:pPr>
    </w:p>
    <w:sectPr w:rsidR="00DE6B4B" w:rsidRPr="00DE6B4B" w:rsidSect="006F05B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1152" w:right="1440" w:bottom="1440" w:left="144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A87A8" w14:textId="77777777" w:rsidR="00C50D4C" w:rsidRDefault="00C50D4C">
      <w:r>
        <w:separator/>
      </w:r>
    </w:p>
    <w:p w14:paraId="39B3141E" w14:textId="77777777" w:rsidR="00C50D4C" w:rsidRDefault="00C50D4C"/>
    <w:p w14:paraId="2617A5CE" w14:textId="77777777" w:rsidR="00C50D4C" w:rsidRDefault="00C50D4C"/>
  </w:endnote>
  <w:endnote w:type="continuationSeparator" w:id="0">
    <w:p w14:paraId="6E613309" w14:textId="77777777" w:rsidR="00C50D4C" w:rsidRDefault="00C50D4C">
      <w:r>
        <w:continuationSeparator/>
      </w:r>
    </w:p>
    <w:p w14:paraId="21EFDBFA" w14:textId="77777777" w:rsidR="00C50D4C" w:rsidRDefault="00C50D4C"/>
    <w:p w14:paraId="09D6DB78" w14:textId="77777777" w:rsidR="00C50D4C" w:rsidRDefault="00C50D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0D49B" w14:textId="61B649D5" w:rsidR="00F46750" w:rsidRPr="006F05B1" w:rsidRDefault="00F46750" w:rsidP="003733CA">
    <w:pPr>
      <w:pStyle w:val="Footer"/>
      <w:tabs>
        <w:tab w:val="right" w:pos="12960"/>
      </w:tabs>
      <w:jc w:val="left"/>
      <w:rPr>
        <w:sz w:val="18"/>
        <w:szCs w:val="18"/>
      </w:rPr>
    </w:pPr>
    <w:r w:rsidRPr="006F05B1">
      <w:rPr>
        <w:sz w:val="18"/>
        <w:szCs w:val="18"/>
      </w:rPr>
      <w:t>© 201</w:t>
    </w:r>
    <w:r w:rsidR="001F7C9B">
      <w:rPr>
        <w:sz w:val="18"/>
        <w:szCs w:val="18"/>
      </w:rPr>
      <w:t>8</w:t>
    </w:r>
    <w:r w:rsidRPr="006F05B1">
      <w:rPr>
        <w:sz w:val="18"/>
        <w:szCs w:val="18"/>
      </w:rPr>
      <w:t xml:space="preserve"> Project Lead The Way, Inc.</w:t>
    </w:r>
    <w:r w:rsidRPr="006F05B1">
      <w:rPr>
        <w:sz w:val="18"/>
        <w:szCs w:val="18"/>
      </w:rPr>
      <w:tab/>
      <w:t xml:space="preserve">Page </w:t>
    </w:r>
    <w:r w:rsidR="004A4FE6" w:rsidRPr="006F05B1">
      <w:rPr>
        <w:sz w:val="18"/>
        <w:szCs w:val="18"/>
      </w:rPr>
      <w:fldChar w:fldCharType="begin"/>
    </w:r>
    <w:r w:rsidRPr="006F05B1">
      <w:rPr>
        <w:sz w:val="18"/>
        <w:szCs w:val="18"/>
      </w:rPr>
      <w:instrText xml:space="preserve"> PAGE </w:instrText>
    </w:r>
    <w:r w:rsidR="004A4FE6" w:rsidRPr="006F05B1">
      <w:rPr>
        <w:sz w:val="18"/>
        <w:szCs w:val="18"/>
      </w:rPr>
      <w:fldChar w:fldCharType="separate"/>
    </w:r>
    <w:r w:rsidR="004405B8">
      <w:rPr>
        <w:noProof/>
        <w:sz w:val="18"/>
        <w:szCs w:val="18"/>
      </w:rPr>
      <w:t>2</w:t>
    </w:r>
    <w:r w:rsidR="004A4FE6" w:rsidRPr="006F05B1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C1AD" w14:textId="20BEFC5C" w:rsidR="00F03A33" w:rsidRPr="006F05B1" w:rsidRDefault="00926CB1" w:rsidP="00F03A33">
    <w:pPr>
      <w:pStyle w:val="Footer"/>
      <w:tabs>
        <w:tab w:val="right" w:pos="12960"/>
      </w:tabs>
      <w:jc w:val="left"/>
      <w:rPr>
        <w:sz w:val="18"/>
        <w:szCs w:val="18"/>
      </w:rPr>
    </w:pPr>
    <w:r>
      <w:rPr>
        <w:sz w:val="18"/>
        <w:szCs w:val="18"/>
      </w:rPr>
      <w:t>© 201</w:t>
    </w:r>
    <w:r w:rsidR="004B6F0E">
      <w:rPr>
        <w:sz w:val="18"/>
        <w:szCs w:val="18"/>
      </w:rPr>
      <w:t>8</w:t>
    </w:r>
    <w:r w:rsidR="00F03A33" w:rsidRPr="006F05B1">
      <w:rPr>
        <w:sz w:val="18"/>
        <w:szCs w:val="18"/>
      </w:rPr>
      <w:t xml:space="preserve"> Project Lead The Way, Inc.</w:t>
    </w:r>
    <w:r w:rsidR="00F03A33" w:rsidRPr="006F05B1">
      <w:rPr>
        <w:sz w:val="18"/>
        <w:szCs w:val="18"/>
      </w:rPr>
      <w:tab/>
      <w:t xml:space="preserve">Page </w:t>
    </w:r>
    <w:r w:rsidR="00F03A33" w:rsidRPr="006F05B1">
      <w:rPr>
        <w:sz w:val="18"/>
        <w:szCs w:val="18"/>
      </w:rPr>
      <w:fldChar w:fldCharType="begin"/>
    </w:r>
    <w:r w:rsidR="00F03A33" w:rsidRPr="006F05B1">
      <w:rPr>
        <w:sz w:val="18"/>
        <w:szCs w:val="18"/>
      </w:rPr>
      <w:instrText xml:space="preserve"> PAGE </w:instrText>
    </w:r>
    <w:r w:rsidR="00F03A33" w:rsidRPr="006F05B1">
      <w:rPr>
        <w:sz w:val="18"/>
        <w:szCs w:val="18"/>
      </w:rPr>
      <w:fldChar w:fldCharType="separate"/>
    </w:r>
    <w:r w:rsidR="004405B8">
      <w:rPr>
        <w:noProof/>
        <w:sz w:val="18"/>
        <w:szCs w:val="18"/>
      </w:rPr>
      <w:t>1</w:t>
    </w:r>
    <w:r w:rsidR="00F03A33" w:rsidRPr="006F05B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89835" w14:textId="77777777" w:rsidR="00C50D4C" w:rsidRDefault="00C50D4C">
      <w:r>
        <w:separator/>
      </w:r>
    </w:p>
    <w:p w14:paraId="0953FFCA" w14:textId="77777777" w:rsidR="00C50D4C" w:rsidRDefault="00C50D4C"/>
    <w:p w14:paraId="7688AB11" w14:textId="77777777" w:rsidR="00C50D4C" w:rsidRDefault="00C50D4C"/>
  </w:footnote>
  <w:footnote w:type="continuationSeparator" w:id="0">
    <w:p w14:paraId="4922507D" w14:textId="77777777" w:rsidR="00C50D4C" w:rsidRDefault="00C50D4C">
      <w:r>
        <w:continuationSeparator/>
      </w:r>
    </w:p>
    <w:p w14:paraId="4476A001" w14:textId="77777777" w:rsidR="00C50D4C" w:rsidRDefault="00C50D4C"/>
    <w:p w14:paraId="15E522FA" w14:textId="77777777" w:rsidR="00C50D4C" w:rsidRDefault="00C50D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D2621" w14:textId="77777777" w:rsidR="00000789" w:rsidRDefault="00000789"/>
  <w:p w14:paraId="798CC19C" w14:textId="77777777" w:rsidR="00000789" w:rsidRDefault="00000789"/>
  <w:p w14:paraId="27EC872B" w14:textId="77777777" w:rsidR="00000789" w:rsidRDefault="000007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FEC0F" w14:textId="488A359B" w:rsidR="00631822" w:rsidRDefault="000B7FDD" w:rsidP="00631822">
    <w:pPr>
      <w:pStyle w:val="Header"/>
      <w:jc w:val="right"/>
    </w:pPr>
    <w:r>
      <w:rPr>
        <w:noProof/>
      </w:rPr>
      <w:drawing>
        <wp:inline distT="0" distB="0" distL="0" distR="0" wp14:anchorId="79375E70" wp14:editId="2F0A7F9C">
          <wp:extent cx="2602230" cy="335280"/>
          <wp:effectExtent l="0" t="0" r="7620" b="7620"/>
          <wp:docPr id="1" name="Picture 1" descr="C:\Users\lsmith\Dropbox\2014-15 Curriculum Release\Templates\Logos\PLTW_Com_sci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lsmith\Dropbox\2014-15 Curriculum Release\Templates\Logos\PLTW_Com_sci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223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B1311" w14:textId="00B48D50" w:rsidR="00F03A33" w:rsidRDefault="00C50D4C" w:rsidP="00F03A33">
    <w:pPr>
      <w:pStyle w:val="Header"/>
      <w:jc w:val="right"/>
    </w:pPr>
    <w:sdt>
      <w:sdtPr>
        <w:id w:val="-917716090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39DBE2F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left:0;text-align:left;margin-left:0;margin-top:0;width:468pt;height:280.8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0B7FDD">
      <w:rPr>
        <w:noProof/>
      </w:rPr>
      <w:drawing>
        <wp:inline distT="0" distB="0" distL="0" distR="0" wp14:anchorId="299DDC94" wp14:editId="2823DB2E">
          <wp:extent cx="3562350" cy="457200"/>
          <wp:effectExtent l="0" t="0" r="0" b="0"/>
          <wp:docPr id="2" name="Picture 2" descr="C:\Users\lsmith\Dropbox\2014-15 Curriculum Release\Templates\Logos\PLTW_Com_sci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lsmith\Dropbox\2014-15 Curriculum Release\Templates\Logos\PLTW_Com_sci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23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56F2"/>
    <w:multiLevelType w:val="hybridMultilevel"/>
    <w:tmpl w:val="13C27750"/>
    <w:lvl w:ilvl="0" w:tplc="03CE44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438A"/>
    <w:multiLevelType w:val="multilevel"/>
    <w:tmpl w:val="66E852D4"/>
    <w:styleLink w:val="AlphaCapitalBullet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C3C09"/>
    <w:multiLevelType w:val="multilevel"/>
    <w:tmpl w:val="59324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F11BC"/>
    <w:multiLevelType w:val="hybridMultilevel"/>
    <w:tmpl w:val="55E0F9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554EC"/>
    <w:multiLevelType w:val="hybridMultilevel"/>
    <w:tmpl w:val="3E22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7337"/>
    <w:multiLevelType w:val="hybridMultilevel"/>
    <w:tmpl w:val="A6F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Numb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F3D7401"/>
    <w:multiLevelType w:val="hybridMultilevel"/>
    <w:tmpl w:val="2EFCCE4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7A7A51"/>
    <w:multiLevelType w:val="multilevel"/>
    <w:tmpl w:val="87ECD0B2"/>
    <w:styleLink w:val="AlphaLowerCaseBullet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5A037E6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5E5D5736"/>
    <w:multiLevelType w:val="hybridMultilevel"/>
    <w:tmpl w:val="EA14A3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F94E48"/>
    <w:multiLevelType w:val="hybridMultilevel"/>
    <w:tmpl w:val="0CF2E5D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73286B"/>
    <w:multiLevelType w:val="multilevel"/>
    <w:tmpl w:val="8452E4C2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A8B25CA"/>
    <w:multiLevelType w:val="hybridMultilevel"/>
    <w:tmpl w:val="9A903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02D29"/>
    <w:multiLevelType w:val="hybridMultilevel"/>
    <w:tmpl w:val="6C28B13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646B1B"/>
    <w:multiLevelType w:val="hybridMultilevel"/>
    <w:tmpl w:val="60B0AF7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Bullet2ndLevel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2511C"/>
    <w:multiLevelType w:val="hybridMultilevel"/>
    <w:tmpl w:val="A990861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76268D"/>
    <w:multiLevelType w:val="hybridMultilevel"/>
    <w:tmpl w:val="5EDC96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3"/>
  </w:num>
  <w:num w:numId="4">
    <w:abstractNumId w:val="4"/>
  </w:num>
  <w:num w:numId="5">
    <w:abstractNumId w:val="14"/>
  </w:num>
  <w:num w:numId="6">
    <w:abstractNumId w:val="6"/>
  </w:num>
  <w:num w:numId="7">
    <w:abstractNumId w:val="15"/>
  </w:num>
  <w:num w:numId="8">
    <w:abstractNumId w:val="22"/>
  </w:num>
  <w:num w:numId="9">
    <w:abstractNumId w:val="17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17"/>
  </w:num>
  <w:num w:numId="12">
    <w:abstractNumId w:val="5"/>
  </w:num>
  <w:num w:numId="13">
    <w:abstractNumId w:val="18"/>
  </w:num>
  <w:num w:numId="14">
    <w:abstractNumId w:val="3"/>
  </w:num>
  <w:num w:numId="15">
    <w:abstractNumId w:val="11"/>
  </w:num>
  <w:num w:numId="16">
    <w:abstractNumId w:val="0"/>
  </w:num>
  <w:num w:numId="17">
    <w:abstractNumId w:val="1"/>
  </w:num>
  <w:num w:numId="18">
    <w:abstractNumId w:val="7"/>
  </w:num>
  <w:num w:numId="19">
    <w:abstractNumId w:val="20"/>
  </w:num>
  <w:num w:numId="20">
    <w:abstractNumId w:val="21"/>
  </w:num>
  <w:num w:numId="21">
    <w:abstractNumId w:val="16"/>
  </w:num>
  <w:num w:numId="22">
    <w:abstractNumId w:val="12"/>
  </w:num>
  <w:num w:numId="23">
    <w:abstractNumId w:val="24"/>
  </w:num>
  <w:num w:numId="24">
    <w:abstractNumId w:val="17"/>
    <w:lvlOverride w:ilvl="0">
      <w:startOverride w:val="1"/>
    </w:lvlOverride>
  </w:num>
  <w:num w:numId="25">
    <w:abstractNumId w:val="2"/>
  </w:num>
  <w:num w:numId="26">
    <w:abstractNumId w:val="19"/>
  </w:num>
  <w:num w:numId="27">
    <w:abstractNumId w:val="25"/>
  </w:num>
  <w:num w:numId="28">
    <w:abstractNumId w:val="8"/>
  </w:num>
  <w:num w:numId="29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371A1FBF-88B3-44F5-BA36-AC74D5578591}"/>
    <w:docVar w:name="dgnword-eventsink" w:val="578319952"/>
  </w:docVars>
  <w:rsids>
    <w:rsidRoot w:val="00AF7942"/>
    <w:rsid w:val="00000789"/>
    <w:rsid w:val="00000AB5"/>
    <w:rsid w:val="00003CCB"/>
    <w:rsid w:val="00004E21"/>
    <w:rsid w:val="0000623E"/>
    <w:rsid w:val="00021841"/>
    <w:rsid w:val="00024964"/>
    <w:rsid w:val="0002532D"/>
    <w:rsid w:val="00031F66"/>
    <w:rsid w:val="000328A7"/>
    <w:rsid w:val="00033B85"/>
    <w:rsid w:val="00033C79"/>
    <w:rsid w:val="000345BA"/>
    <w:rsid w:val="0003526D"/>
    <w:rsid w:val="000378EC"/>
    <w:rsid w:val="00040B8A"/>
    <w:rsid w:val="00041584"/>
    <w:rsid w:val="000424C6"/>
    <w:rsid w:val="00043B4D"/>
    <w:rsid w:val="00045B64"/>
    <w:rsid w:val="000517BE"/>
    <w:rsid w:val="000520C0"/>
    <w:rsid w:val="000529EC"/>
    <w:rsid w:val="00052C89"/>
    <w:rsid w:val="00053C1B"/>
    <w:rsid w:val="00054BE1"/>
    <w:rsid w:val="00054F74"/>
    <w:rsid w:val="000628AB"/>
    <w:rsid w:val="0006291D"/>
    <w:rsid w:val="00063594"/>
    <w:rsid w:val="000663A8"/>
    <w:rsid w:val="00070F7C"/>
    <w:rsid w:val="00074D98"/>
    <w:rsid w:val="00074F3F"/>
    <w:rsid w:val="00076DE6"/>
    <w:rsid w:val="00077302"/>
    <w:rsid w:val="00081CA4"/>
    <w:rsid w:val="00083EFF"/>
    <w:rsid w:val="0008482A"/>
    <w:rsid w:val="00086307"/>
    <w:rsid w:val="00093E87"/>
    <w:rsid w:val="00094C72"/>
    <w:rsid w:val="00095223"/>
    <w:rsid w:val="00095BD2"/>
    <w:rsid w:val="000978A9"/>
    <w:rsid w:val="000A3C12"/>
    <w:rsid w:val="000A7B71"/>
    <w:rsid w:val="000B06D4"/>
    <w:rsid w:val="000B394E"/>
    <w:rsid w:val="000B6392"/>
    <w:rsid w:val="000B7FDD"/>
    <w:rsid w:val="000C2D0C"/>
    <w:rsid w:val="000C3BB2"/>
    <w:rsid w:val="000D0819"/>
    <w:rsid w:val="000D15E3"/>
    <w:rsid w:val="000D38AC"/>
    <w:rsid w:val="000D5F05"/>
    <w:rsid w:val="000D664D"/>
    <w:rsid w:val="000D679F"/>
    <w:rsid w:val="000D68D4"/>
    <w:rsid w:val="000E1CEB"/>
    <w:rsid w:val="000E4903"/>
    <w:rsid w:val="000E68CE"/>
    <w:rsid w:val="000E7D0C"/>
    <w:rsid w:val="000F01FD"/>
    <w:rsid w:val="000F28CE"/>
    <w:rsid w:val="00100EE1"/>
    <w:rsid w:val="00102C57"/>
    <w:rsid w:val="00114CE5"/>
    <w:rsid w:val="00115550"/>
    <w:rsid w:val="00115D40"/>
    <w:rsid w:val="001165C8"/>
    <w:rsid w:val="00116FD4"/>
    <w:rsid w:val="00121F7F"/>
    <w:rsid w:val="0012438D"/>
    <w:rsid w:val="001247B7"/>
    <w:rsid w:val="00124E57"/>
    <w:rsid w:val="00125087"/>
    <w:rsid w:val="00127333"/>
    <w:rsid w:val="0013198A"/>
    <w:rsid w:val="00141C43"/>
    <w:rsid w:val="0014471F"/>
    <w:rsid w:val="00144D05"/>
    <w:rsid w:val="0014634C"/>
    <w:rsid w:val="001478BD"/>
    <w:rsid w:val="00154392"/>
    <w:rsid w:val="001561AA"/>
    <w:rsid w:val="00160DEA"/>
    <w:rsid w:val="00163D5A"/>
    <w:rsid w:val="0016715E"/>
    <w:rsid w:val="00167C37"/>
    <w:rsid w:val="00173174"/>
    <w:rsid w:val="00173A2D"/>
    <w:rsid w:val="0017545E"/>
    <w:rsid w:val="00175B21"/>
    <w:rsid w:val="00175EB9"/>
    <w:rsid w:val="00176D7B"/>
    <w:rsid w:val="00181B9B"/>
    <w:rsid w:val="00186354"/>
    <w:rsid w:val="0019010F"/>
    <w:rsid w:val="001905A7"/>
    <w:rsid w:val="00192995"/>
    <w:rsid w:val="0019344C"/>
    <w:rsid w:val="00193C87"/>
    <w:rsid w:val="00193E61"/>
    <w:rsid w:val="00194280"/>
    <w:rsid w:val="001942FE"/>
    <w:rsid w:val="00196FD5"/>
    <w:rsid w:val="00197928"/>
    <w:rsid w:val="001A2260"/>
    <w:rsid w:val="001A3716"/>
    <w:rsid w:val="001A48D2"/>
    <w:rsid w:val="001A6573"/>
    <w:rsid w:val="001B5589"/>
    <w:rsid w:val="001C0049"/>
    <w:rsid w:val="001C03FE"/>
    <w:rsid w:val="001C0473"/>
    <w:rsid w:val="001C0B72"/>
    <w:rsid w:val="001C0CBF"/>
    <w:rsid w:val="001C6033"/>
    <w:rsid w:val="001C6050"/>
    <w:rsid w:val="001D1018"/>
    <w:rsid w:val="001D4156"/>
    <w:rsid w:val="001D6BB8"/>
    <w:rsid w:val="001D73CA"/>
    <w:rsid w:val="001E16B6"/>
    <w:rsid w:val="001E20D8"/>
    <w:rsid w:val="001E2155"/>
    <w:rsid w:val="001F3134"/>
    <w:rsid w:val="001F386E"/>
    <w:rsid w:val="001F7005"/>
    <w:rsid w:val="001F7C9B"/>
    <w:rsid w:val="001F7F22"/>
    <w:rsid w:val="00202834"/>
    <w:rsid w:val="00202BC8"/>
    <w:rsid w:val="002033F3"/>
    <w:rsid w:val="0020643B"/>
    <w:rsid w:val="00210B27"/>
    <w:rsid w:val="002116CA"/>
    <w:rsid w:val="002156F7"/>
    <w:rsid w:val="00217667"/>
    <w:rsid w:val="00217F09"/>
    <w:rsid w:val="00220E68"/>
    <w:rsid w:val="00222FC4"/>
    <w:rsid w:val="00225368"/>
    <w:rsid w:val="0023123E"/>
    <w:rsid w:val="00231689"/>
    <w:rsid w:val="00233190"/>
    <w:rsid w:val="00234CF8"/>
    <w:rsid w:val="00235482"/>
    <w:rsid w:val="00241359"/>
    <w:rsid w:val="00241CDD"/>
    <w:rsid w:val="00241E4A"/>
    <w:rsid w:val="00245CA9"/>
    <w:rsid w:val="00250096"/>
    <w:rsid w:val="00250BAA"/>
    <w:rsid w:val="00262873"/>
    <w:rsid w:val="00265332"/>
    <w:rsid w:val="00266517"/>
    <w:rsid w:val="00270A87"/>
    <w:rsid w:val="00271C82"/>
    <w:rsid w:val="00273184"/>
    <w:rsid w:val="002736F5"/>
    <w:rsid w:val="00274461"/>
    <w:rsid w:val="00274F45"/>
    <w:rsid w:val="0027539B"/>
    <w:rsid w:val="00277856"/>
    <w:rsid w:val="00283F6E"/>
    <w:rsid w:val="002844EB"/>
    <w:rsid w:val="00284BE8"/>
    <w:rsid w:val="002866F7"/>
    <w:rsid w:val="0029040D"/>
    <w:rsid w:val="0029137F"/>
    <w:rsid w:val="00297548"/>
    <w:rsid w:val="00297EF3"/>
    <w:rsid w:val="002A33E8"/>
    <w:rsid w:val="002A49EE"/>
    <w:rsid w:val="002B0DB9"/>
    <w:rsid w:val="002B128D"/>
    <w:rsid w:val="002B3042"/>
    <w:rsid w:val="002B4B2D"/>
    <w:rsid w:val="002C1AA8"/>
    <w:rsid w:val="002C35D6"/>
    <w:rsid w:val="002C6852"/>
    <w:rsid w:val="002C6BB6"/>
    <w:rsid w:val="002D290F"/>
    <w:rsid w:val="002D3A71"/>
    <w:rsid w:val="002D4284"/>
    <w:rsid w:val="002D48FF"/>
    <w:rsid w:val="002D67C9"/>
    <w:rsid w:val="002D7EC0"/>
    <w:rsid w:val="002E1258"/>
    <w:rsid w:val="002E23B7"/>
    <w:rsid w:val="002E23F9"/>
    <w:rsid w:val="002E4C90"/>
    <w:rsid w:val="002E73F5"/>
    <w:rsid w:val="002F5A65"/>
    <w:rsid w:val="002F6BD9"/>
    <w:rsid w:val="003003A5"/>
    <w:rsid w:val="00300D83"/>
    <w:rsid w:val="003031EC"/>
    <w:rsid w:val="003047A0"/>
    <w:rsid w:val="00312F13"/>
    <w:rsid w:val="0031338D"/>
    <w:rsid w:val="003139D9"/>
    <w:rsid w:val="00323B8A"/>
    <w:rsid w:val="0033050D"/>
    <w:rsid w:val="00332079"/>
    <w:rsid w:val="00332549"/>
    <w:rsid w:val="0033278B"/>
    <w:rsid w:val="003330CC"/>
    <w:rsid w:val="00333413"/>
    <w:rsid w:val="0033382D"/>
    <w:rsid w:val="0033450A"/>
    <w:rsid w:val="0034035C"/>
    <w:rsid w:val="00340B03"/>
    <w:rsid w:val="00346305"/>
    <w:rsid w:val="00346E1A"/>
    <w:rsid w:val="003471A3"/>
    <w:rsid w:val="00350437"/>
    <w:rsid w:val="00350850"/>
    <w:rsid w:val="00351688"/>
    <w:rsid w:val="00353C05"/>
    <w:rsid w:val="00354B6B"/>
    <w:rsid w:val="003559F4"/>
    <w:rsid w:val="003575EF"/>
    <w:rsid w:val="00366A14"/>
    <w:rsid w:val="0037006C"/>
    <w:rsid w:val="00371BCC"/>
    <w:rsid w:val="003733CA"/>
    <w:rsid w:val="00373C1D"/>
    <w:rsid w:val="00375492"/>
    <w:rsid w:val="00375625"/>
    <w:rsid w:val="00380DF7"/>
    <w:rsid w:val="003950E6"/>
    <w:rsid w:val="003967DB"/>
    <w:rsid w:val="0039755C"/>
    <w:rsid w:val="0039771C"/>
    <w:rsid w:val="003A0261"/>
    <w:rsid w:val="003A04D8"/>
    <w:rsid w:val="003A1697"/>
    <w:rsid w:val="003A1A3B"/>
    <w:rsid w:val="003B0AB3"/>
    <w:rsid w:val="003B5780"/>
    <w:rsid w:val="003C0784"/>
    <w:rsid w:val="003C1870"/>
    <w:rsid w:val="003C50B9"/>
    <w:rsid w:val="003C5430"/>
    <w:rsid w:val="003C58F3"/>
    <w:rsid w:val="003C5A8E"/>
    <w:rsid w:val="003C6C52"/>
    <w:rsid w:val="003D1C95"/>
    <w:rsid w:val="003D3115"/>
    <w:rsid w:val="003D51BF"/>
    <w:rsid w:val="003D5DFC"/>
    <w:rsid w:val="003D62A5"/>
    <w:rsid w:val="003E259F"/>
    <w:rsid w:val="003E2EB2"/>
    <w:rsid w:val="003E3B07"/>
    <w:rsid w:val="003E54C3"/>
    <w:rsid w:val="003E54D2"/>
    <w:rsid w:val="003F017C"/>
    <w:rsid w:val="003F1F3A"/>
    <w:rsid w:val="003F3C14"/>
    <w:rsid w:val="003F6724"/>
    <w:rsid w:val="00401D1A"/>
    <w:rsid w:val="004026C5"/>
    <w:rsid w:val="004049A7"/>
    <w:rsid w:val="00415916"/>
    <w:rsid w:val="0042127F"/>
    <w:rsid w:val="0042321D"/>
    <w:rsid w:val="0042498C"/>
    <w:rsid w:val="00426E2E"/>
    <w:rsid w:val="004275D4"/>
    <w:rsid w:val="00433EF7"/>
    <w:rsid w:val="004341B6"/>
    <w:rsid w:val="004343DF"/>
    <w:rsid w:val="004361A1"/>
    <w:rsid w:val="004405B8"/>
    <w:rsid w:val="004414E0"/>
    <w:rsid w:val="004414F7"/>
    <w:rsid w:val="00443166"/>
    <w:rsid w:val="00443867"/>
    <w:rsid w:val="004441FB"/>
    <w:rsid w:val="004445B1"/>
    <w:rsid w:val="00445B8F"/>
    <w:rsid w:val="004464EA"/>
    <w:rsid w:val="00454F7B"/>
    <w:rsid w:val="00455E9B"/>
    <w:rsid w:val="00455FB7"/>
    <w:rsid w:val="004579F3"/>
    <w:rsid w:val="0046239E"/>
    <w:rsid w:val="00467E25"/>
    <w:rsid w:val="0047383C"/>
    <w:rsid w:val="00486C8D"/>
    <w:rsid w:val="00487448"/>
    <w:rsid w:val="004914B0"/>
    <w:rsid w:val="0049305A"/>
    <w:rsid w:val="004954C6"/>
    <w:rsid w:val="00495B67"/>
    <w:rsid w:val="0049794E"/>
    <w:rsid w:val="004A34F1"/>
    <w:rsid w:val="004A3F87"/>
    <w:rsid w:val="004A4181"/>
    <w:rsid w:val="004A4262"/>
    <w:rsid w:val="004A4FE6"/>
    <w:rsid w:val="004B0CBB"/>
    <w:rsid w:val="004B10D4"/>
    <w:rsid w:val="004B115B"/>
    <w:rsid w:val="004B313B"/>
    <w:rsid w:val="004B6F0E"/>
    <w:rsid w:val="004C17D6"/>
    <w:rsid w:val="004C4E31"/>
    <w:rsid w:val="004C5FC6"/>
    <w:rsid w:val="004C64F9"/>
    <w:rsid w:val="004C6879"/>
    <w:rsid w:val="004D0063"/>
    <w:rsid w:val="004D1442"/>
    <w:rsid w:val="004D1612"/>
    <w:rsid w:val="004D313B"/>
    <w:rsid w:val="004E5DFC"/>
    <w:rsid w:val="004E75DE"/>
    <w:rsid w:val="004F1415"/>
    <w:rsid w:val="004F3B8D"/>
    <w:rsid w:val="004F518D"/>
    <w:rsid w:val="004F58B8"/>
    <w:rsid w:val="004F6E4E"/>
    <w:rsid w:val="00503188"/>
    <w:rsid w:val="00505E04"/>
    <w:rsid w:val="00505F9B"/>
    <w:rsid w:val="00507DBA"/>
    <w:rsid w:val="00510B70"/>
    <w:rsid w:val="00510C02"/>
    <w:rsid w:val="00511289"/>
    <w:rsid w:val="0051245C"/>
    <w:rsid w:val="00517B3E"/>
    <w:rsid w:val="00517FC9"/>
    <w:rsid w:val="00524639"/>
    <w:rsid w:val="005273BE"/>
    <w:rsid w:val="005303D1"/>
    <w:rsid w:val="0053360C"/>
    <w:rsid w:val="00540877"/>
    <w:rsid w:val="00543F56"/>
    <w:rsid w:val="005446E5"/>
    <w:rsid w:val="00544E6C"/>
    <w:rsid w:val="00545B7A"/>
    <w:rsid w:val="00547C51"/>
    <w:rsid w:val="00547E24"/>
    <w:rsid w:val="0055287C"/>
    <w:rsid w:val="00553463"/>
    <w:rsid w:val="00553B7B"/>
    <w:rsid w:val="00561579"/>
    <w:rsid w:val="00561BCA"/>
    <w:rsid w:val="00562054"/>
    <w:rsid w:val="00563450"/>
    <w:rsid w:val="00563561"/>
    <w:rsid w:val="0056560B"/>
    <w:rsid w:val="00566A91"/>
    <w:rsid w:val="005705E5"/>
    <w:rsid w:val="00570F4E"/>
    <w:rsid w:val="005717E4"/>
    <w:rsid w:val="005824BF"/>
    <w:rsid w:val="00583FE2"/>
    <w:rsid w:val="00591127"/>
    <w:rsid w:val="00596A0A"/>
    <w:rsid w:val="00597277"/>
    <w:rsid w:val="005A156C"/>
    <w:rsid w:val="005A20D0"/>
    <w:rsid w:val="005A3F94"/>
    <w:rsid w:val="005A659F"/>
    <w:rsid w:val="005B127E"/>
    <w:rsid w:val="005B13D1"/>
    <w:rsid w:val="005B5291"/>
    <w:rsid w:val="005B72DF"/>
    <w:rsid w:val="005B76AD"/>
    <w:rsid w:val="005B7D70"/>
    <w:rsid w:val="005C07C6"/>
    <w:rsid w:val="005C0A52"/>
    <w:rsid w:val="005C137E"/>
    <w:rsid w:val="005C2C65"/>
    <w:rsid w:val="005C2DC3"/>
    <w:rsid w:val="005C5947"/>
    <w:rsid w:val="005C7C00"/>
    <w:rsid w:val="005D1137"/>
    <w:rsid w:val="005D174F"/>
    <w:rsid w:val="005D4EA4"/>
    <w:rsid w:val="005D694B"/>
    <w:rsid w:val="005D73E1"/>
    <w:rsid w:val="005E1591"/>
    <w:rsid w:val="005E2944"/>
    <w:rsid w:val="005E5A9D"/>
    <w:rsid w:val="005E7AB6"/>
    <w:rsid w:val="005F180A"/>
    <w:rsid w:val="005F277C"/>
    <w:rsid w:val="005F309D"/>
    <w:rsid w:val="005F69C2"/>
    <w:rsid w:val="005F75DC"/>
    <w:rsid w:val="00602705"/>
    <w:rsid w:val="00606458"/>
    <w:rsid w:val="0060659A"/>
    <w:rsid w:val="00607F5B"/>
    <w:rsid w:val="0061063D"/>
    <w:rsid w:val="0061131D"/>
    <w:rsid w:val="0061186C"/>
    <w:rsid w:val="00615D63"/>
    <w:rsid w:val="0061721F"/>
    <w:rsid w:val="00620031"/>
    <w:rsid w:val="00621F1A"/>
    <w:rsid w:val="00625199"/>
    <w:rsid w:val="00625C3F"/>
    <w:rsid w:val="006263E8"/>
    <w:rsid w:val="00630518"/>
    <w:rsid w:val="006306CB"/>
    <w:rsid w:val="00631822"/>
    <w:rsid w:val="00633D8F"/>
    <w:rsid w:val="00634026"/>
    <w:rsid w:val="00636332"/>
    <w:rsid w:val="00640A77"/>
    <w:rsid w:val="0064287E"/>
    <w:rsid w:val="006431BD"/>
    <w:rsid w:val="00643DE5"/>
    <w:rsid w:val="00644C3A"/>
    <w:rsid w:val="00646C3D"/>
    <w:rsid w:val="0065310F"/>
    <w:rsid w:val="00654CDC"/>
    <w:rsid w:val="0065514B"/>
    <w:rsid w:val="006552BF"/>
    <w:rsid w:val="00660501"/>
    <w:rsid w:val="006608A6"/>
    <w:rsid w:val="00663BB0"/>
    <w:rsid w:val="0066435F"/>
    <w:rsid w:val="006643BB"/>
    <w:rsid w:val="00666E84"/>
    <w:rsid w:val="00667B34"/>
    <w:rsid w:val="00670098"/>
    <w:rsid w:val="00671E89"/>
    <w:rsid w:val="006723B0"/>
    <w:rsid w:val="00675858"/>
    <w:rsid w:val="0067647C"/>
    <w:rsid w:val="00676EE0"/>
    <w:rsid w:val="00682CCE"/>
    <w:rsid w:val="006853D5"/>
    <w:rsid w:val="00687294"/>
    <w:rsid w:val="00687BBC"/>
    <w:rsid w:val="00687BE6"/>
    <w:rsid w:val="00691627"/>
    <w:rsid w:val="006920FC"/>
    <w:rsid w:val="006942E1"/>
    <w:rsid w:val="00694BC5"/>
    <w:rsid w:val="006A234B"/>
    <w:rsid w:val="006A3994"/>
    <w:rsid w:val="006B0662"/>
    <w:rsid w:val="006B1718"/>
    <w:rsid w:val="006B286E"/>
    <w:rsid w:val="006B2A50"/>
    <w:rsid w:val="006B2ECD"/>
    <w:rsid w:val="006B2FC6"/>
    <w:rsid w:val="006B30FC"/>
    <w:rsid w:val="006B55F7"/>
    <w:rsid w:val="006B7281"/>
    <w:rsid w:val="006B773D"/>
    <w:rsid w:val="006C0CA6"/>
    <w:rsid w:val="006C2317"/>
    <w:rsid w:val="006C4560"/>
    <w:rsid w:val="006C67BD"/>
    <w:rsid w:val="006C6ED1"/>
    <w:rsid w:val="006C7A93"/>
    <w:rsid w:val="006D18AE"/>
    <w:rsid w:val="006D2D2B"/>
    <w:rsid w:val="006D3CC3"/>
    <w:rsid w:val="006D62AC"/>
    <w:rsid w:val="006D648D"/>
    <w:rsid w:val="006D6DC2"/>
    <w:rsid w:val="006E08BF"/>
    <w:rsid w:val="006E1B77"/>
    <w:rsid w:val="006E3041"/>
    <w:rsid w:val="006F05B1"/>
    <w:rsid w:val="006F08CE"/>
    <w:rsid w:val="006F24ED"/>
    <w:rsid w:val="006F79F0"/>
    <w:rsid w:val="00701A9A"/>
    <w:rsid w:val="00702AE0"/>
    <w:rsid w:val="00702CE1"/>
    <w:rsid w:val="00703011"/>
    <w:rsid w:val="00703EC5"/>
    <w:rsid w:val="00704B42"/>
    <w:rsid w:val="007127A7"/>
    <w:rsid w:val="00724C9B"/>
    <w:rsid w:val="00726444"/>
    <w:rsid w:val="00732254"/>
    <w:rsid w:val="0073381C"/>
    <w:rsid w:val="00734462"/>
    <w:rsid w:val="007349C5"/>
    <w:rsid w:val="0073588E"/>
    <w:rsid w:val="00736AAB"/>
    <w:rsid w:val="00743132"/>
    <w:rsid w:val="00745149"/>
    <w:rsid w:val="007452C7"/>
    <w:rsid w:val="0074582F"/>
    <w:rsid w:val="007503EC"/>
    <w:rsid w:val="00751F48"/>
    <w:rsid w:val="00752A53"/>
    <w:rsid w:val="0075405A"/>
    <w:rsid w:val="0075497D"/>
    <w:rsid w:val="00755055"/>
    <w:rsid w:val="00762F3B"/>
    <w:rsid w:val="007643CA"/>
    <w:rsid w:val="007654F9"/>
    <w:rsid w:val="00765B7D"/>
    <w:rsid w:val="00765C3D"/>
    <w:rsid w:val="00767CA2"/>
    <w:rsid w:val="00772E42"/>
    <w:rsid w:val="00774450"/>
    <w:rsid w:val="007746D3"/>
    <w:rsid w:val="00782AE1"/>
    <w:rsid w:val="007912B8"/>
    <w:rsid w:val="007937FC"/>
    <w:rsid w:val="007A309F"/>
    <w:rsid w:val="007A395E"/>
    <w:rsid w:val="007B04DF"/>
    <w:rsid w:val="007B3715"/>
    <w:rsid w:val="007B778B"/>
    <w:rsid w:val="007C04B0"/>
    <w:rsid w:val="007C2908"/>
    <w:rsid w:val="007C2E0B"/>
    <w:rsid w:val="007C41BC"/>
    <w:rsid w:val="007C5A44"/>
    <w:rsid w:val="007C705F"/>
    <w:rsid w:val="007D3DFA"/>
    <w:rsid w:val="007D4E8D"/>
    <w:rsid w:val="007D5C82"/>
    <w:rsid w:val="007D74C0"/>
    <w:rsid w:val="007E1C12"/>
    <w:rsid w:val="007E3B86"/>
    <w:rsid w:val="007E51F3"/>
    <w:rsid w:val="007E722D"/>
    <w:rsid w:val="007F1965"/>
    <w:rsid w:val="007F7704"/>
    <w:rsid w:val="007F79A7"/>
    <w:rsid w:val="007F7ED2"/>
    <w:rsid w:val="00800D4A"/>
    <w:rsid w:val="008010D7"/>
    <w:rsid w:val="00804AC9"/>
    <w:rsid w:val="00805B2E"/>
    <w:rsid w:val="00806122"/>
    <w:rsid w:val="008105E0"/>
    <w:rsid w:val="00815876"/>
    <w:rsid w:val="00815FEB"/>
    <w:rsid w:val="0081640F"/>
    <w:rsid w:val="00816D76"/>
    <w:rsid w:val="00816E9A"/>
    <w:rsid w:val="0082478E"/>
    <w:rsid w:val="00826FBD"/>
    <w:rsid w:val="008309B1"/>
    <w:rsid w:val="00831E59"/>
    <w:rsid w:val="008330E6"/>
    <w:rsid w:val="00840241"/>
    <w:rsid w:val="00840FD4"/>
    <w:rsid w:val="00844D2C"/>
    <w:rsid w:val="00846FC3"/>
    <w:rsid w:val="0085002B"/>
    <w:rsid w:val="00853622"/>
    <w:rsid w:val="008540F6"/>
    <w:rsid w:val="00856776"/>
    <w:rsid w:val="008575A9"/>
    <w:rsid w:val="008645EF"/>
    <w:rsid w:val="008646A2"/>
    <w:rsid w:val="00866EC9"/>
    <w:rsid w:val="00871D3F"/>
    <w:rsid w:val="00876845"/>
    <w:rsid w:val="00881457"/>
    <w:rsid w:val="00882224"/>
    <w:rsid w:val="00882F93"/>
    <w:rsid w:val="00883CA2"/>
    <w:rsid w:val="00885286"/>
    <w:rsid w:val="008854EB"/>
    <w:rsid w:val="00885EEF"/>
    <w:rsid w:val="008908B3"/>
    <w:rsid w:val="008926D1"/>
    <w:rsid w:val="00894A97"/>
    <w:rsid w:val="008A0E34"/>
    <w:rsid w:val="008A3CF6"/>
    <w:rsid w:val="008B17D6"/>
    <w:rsid w:val="008B2AA4"/>
    <w:rsid w:val="008B2BAD"/>
    <w:rsid w:val="008B33DF"/>
    <w:rsid w:val="008B5BD8"/>
    <w:rsid w:val="008C15FA"/>
    <w:rsid w:val="008C4222"/>
    <w:rsid w:val="008C5235"/>
    <w:rsid w:val="008C7ADD"/>
    <w:rsid w:val="008D2B87"/>
    <w:rsid w:val="008D31D4"/>
    <w:rsid w:val="008D415D"/>
    <w:rsid w:val="008E0465"/>
    <w:rsid w:val="008E274D"/>
    <w:rsid w:val="008E46B3"/>
    <w:rsid w:val="008E4EB7"/>
    <w:rsid w:val="008E5926"/>
    <w:rsid w:val="008F3936"/>
    <w:rsid w:val="00901F94"/>
    <w:rsid w:val="009057E0"/>
    <w:rsid w:val="0090683A"/>
    <w:rsid w:val="00907AF2"/>
    <w:rsid w:val="00907D0E"/>
    <w:rsid w:val="009101A4"/>
    <w:rsid w:val="00913D23"/>
    <w:rsid w:val="00913E1C"/>
    <w:rsid w:val="00913E94"/>
    <w:rsid w:val="00914135"/>
    <w:rsid w:val="009158CB"/>
    <w:rsid w:val="00915A11"/>
    <w:rsid w:val="00917804"/>
    <w:rsid w:val="009204C7"/>
    <w:rsid w:val="00921845"/>
    <w:rsid w:val="00924517"/>
    <w:rsid w:val="00924980"/>
    <w:rsid w:val="00925DA7"/>
    <w:rsid w:val="00926CB1"/>
    <w:rsid w:val="009274F6"/>
    <w:rsid w:val="0092773B"/>
    <w:rsid w:val="00932EBD"/>
    <w:rsid w:val="00943111"/>
    <w:rsid w:val="00946115"/>
    <w:rsid w:val="00947116"/>
    <w:rsid w:val="00947BB4"/>
    <w:rsid w:val="00952616"/>
    <w:rsid w:val="00956049"/>
    <w:rsid w:val="009578B0"/>
    <w:rsid w:val="009629B7"/>
    <w:rsid w:val="00964052"/>
    <w:rsid w:val="0096738C"/>
    <w:rsid w:val="00970163"/>
    <w:rsid w:val="00974C0D"/>
    <w:rsid w:val="00976002"/>
    <w:rsid w:val="0098172C"/>
    <w:rsid w:val="0098372E"/>
    <w:rsid w:val="009936B4"/>
    <w:rsid w:val="00993E09"/>
    <w:rsid w:val="00993E89"/>
    <w:rsid w:val="009943AF"/>
    <w:rsid w:val="00994C42"/>
    <w:rsid w:val="009A0237"/>
    <w:rsid w:val="009A10D7"/>
    <w:rsid w:val="009A1E91"/>
    <w:rsid w:val="009A48F8"/>
    <w:rsid w:val="009A4D7A"/>
    <w:rsid w:val="009B0417"/>
    <w:rsid w:val="009B38EB"/>
    <w:rsid w:val="009B3D8C"/>
    <w:rsid w:val="009B4FC6"/>
    <w:rsid w:val="009B6A41"/>
    <w:rsid w:val="009C1ED9"/>
    <w:rsid w:val="009C3B01"/>
    <w:rsid w:val="009C3FEA"/>
    <w:rsid w:val="009C62FC"/>
    <w:rsid w:val="009C7363"/>
    <w:rsid w:val="009D3D4C"/>
    <w:rsid w:val="009D5AFD"/>
    <w:rsid w:val="009D67EE"/>
    <w:rsid w:val="009D7DD6"/>
    <w:rsid w:val="009E2584"/>
    <w:rsid w:val="009F032F"/>
    <w:rsid w:val="009F0E66"/>
    <w:rsid w:val="009F1030"/>
    <w:rsid w:val="009F126B"/>
    <w:rsid w:val="00A01387"/>
    <w:rsid w:val="00A02080"/>
    <w:rsid w:val="00A028DC"/>
    <w:rsid w:val="00A02995"/>
    <w:rsid w:val="00A04A55"/>
    <w:rsid w:val="00A1155D"/>
    <w:rsid w:val="00A11EA6"/>
    <w:rsid w:val="00A12384"/>
    <w:rsid w:val="00A134BB"/>
    <w:rsid w:val="00A1633C"/>
    <w:rsid w:val="00A17D75"/>
    <w:rsid w:val="00A21636"/>
    <w:rsid w:val="00A31592"/>
    <w:rsid w:val="00A3298D"/>
    <w:rsid w:val="00A36948"/>
    <w:rsid w:val="00A36F07"/>
    <w:rsid w:val="00A36F2F"/>
    <w:rsid w:val="00A36F97"/>
    <w:rsid w:val="00A4028F"/>
    <w:rsid w:val="00A40680"/>
    <w:rsid w:val="00A4282B"/>
    <w:rsid w:val="00A5410A"/>
    <w:rsid w:val="00A54BE6"/>
    <w:rsid w:val="00A555C0"/>
    <w:rsid w:val="00A55EF8"/>
    <w:rsid w:val="00A57668"/>
    <w:rsid w:val="00A61EA3"/>
    <w:rsid w:val="00A642CE"/>
    <w:rsid w:val="00A65729"/>
    <w:rsid w:val="00A7067D"/>
    <w:rsid w:val="00A716B3"/>
    <w:rsid w:val="00A72383"/>
    <w:rsid w:val="00A74851"/>
    <w:rsid w:val="00A749C3"/>
    <w:rsid w:val="00A776C9"/>
    <w:rsid w:val="00A77FA1"/>
    <w:rsid w:val="00A802B3"/>
    <w:rsid w:val="00A807B5"/>
    <w:rsid w:val="00A8084B"/>
    <w:rsid w:val="00A8248B"/>
    <w:rsid w:val="00A85838"/>
    <w:rsid w:val="00A87FA2"/>
    <w:rsid w:val="00A90843"/>
    <w:rsid w:val="00A91BB8"/>
    <w:rsid w:val="00A949F7"/>
    <w:rsid w:val="00A978B2"/>
    <w:rsid w:val="00AA1942"/>
    <w:rsid w:val="00AA2E21"/>
    <w:rsid w:val="00AA45C5"/>
    <w:rsid w:val="00AA51D6"/>
    <w:rsid w:val="00AA5241"/>
    <w:rsid w:val="00AA651D"/>
    <w:rsid w:val="00AB3B86"/>
    <w:rsid w:val="00AB5A2D"/>
    <w:rsid w:val="00AB5B86"/>
    <w:rsid w:val="00AB75C8"/>
    <w:rsid w:val="00AB765C"/>
    <w:rsid w:val="00AC45E4"/>
    <w:rsid w:val="00AC5481"/>
    <w:rsid w:val="00AD5BAB"/>
    <w:rsid w:val="00AE28E5"/>
    <w:rsid w:val="00AE2AEC"/>
    <w:rsid w:val="00AE3711"/>
    <w:rsid w:val="00AE70E4"/>
    <w:rsid w:val="00AE79C9"/>
    <w:rsid w:val="00AF0002"/>
    <w:rsid w:val="00AF2793"/>
    <w:rsid w:val="00AF7942"/>
    <w:rsid w:val="00AF7D3F"/>
    <w:rsid w:val="00B01614"/>
    <w:rsid w:val="00B01E8B"/>
    <w:rsid w:val="00B023ED"/>
    <w:rsid w:val="00B0379F"/>
    <w:rsid w:val="00B0541F"/>
    <w:rsid w:val="00B075AD"/>
    <w:rsid w:val="00B13227"/>
    <w:rsid w:val="00B164F9"/>
    <w:rsid w:val="00B170E7"/>
    <w:rsid w:val="00B22165"/>
    <w:rsid w:val="00B22894"/>
    <w:rsid w:val="00B23EE9"/>
    <w:rsid w:val="00B24AFC"/>
    <w:rsid w:val="00B27229"/>
    <w:rsid w:val="00B30887"/>
    <w:rsid w:val="00B31FD4"/>
    <w:rsid w:val="00B323CF"/>
    <w:rsid w:val="00B34B8B"/>
    <w:rsid w:val="00B34DD8"/>
    <w:rsid w:val="00B40A03"/>
    <w:rsid w:val="00B414C5"/>
    <w:rsid w:val="00B43BDE"/>
    <w:rsid w:val="00B44595"/>
    <w:rsid w:val="00B45AC3"/>
    <w:rsid w:val="00B45B53"/>
    <w:rsid w:val="00B45CC4"/>
    <w:rsid w:val="00B506CF"/>
    <w:rsid w:val="00B509E8"/>
    <w:rsid w:val="00B50A04"/>
    <w:rsid w:val="00B50B63"/>
    <w:rsid w:val="00B5483D"/>
    <w:rsid w:val="00B562C8"/>
    <w:rsid w:val="00B56A66"/>
    <w:rsid w:val="00B62813"/>
    <w:rsid w:val="00B661FF"/>
    <w:rsid w:val="00B7621F"/>
    <w:rsid w:val="00B77FF0"/>
    <w:rsid w:val="00B82B5F"/>
    <w:rsid w:val="00B83CC4"/>
    <w:rsid w:val="00B844C6"/>
    <w:rsid w:val="00B87406"/>
    <w:rsid w:val="00B9008B"/>
    <w:rsid w:val="00B94BBB"/>
    <w:rsid w:val="00B95D21"/>
    <w:rsid w:val="00B962E0"/>
    <w:rsid w:val="00BA3B54"/>
    <w:rsid w:val="00BB244F"/>
    <w:rsid w:val="00BB5EB2"/>
    <w:rsid w:val="00BB77D9"/>
    <w:rsid w:val="00BC19F8"/>
    <w:rsid w:val="00BC3E25"/>
    <w:rsid w:val="00BC5AB8"/>
    <w:rsid w:val="00BC6089"/>
    <w:rsid w:val="00BC7452"/>
    <w:rsid w:val="00BD2290"/>
    <w:rsid w:val="00BD2EF9"/>
    <w:rsid w:val="00BD48DA"/>
    <w:rsid w:val="00BD5DEB"/>
    <w:rsid w:val="00BD6B05"/>
    <w:rsid w:val="00BD7633"/>
    <w:rsid w:val="00BE1439"/>
    <w:rsid w:val="00BE4020"/>
    <w:rsid w:val="00BE7E10"/>
    <w:rsid w:val="00BF0F54"/>
    <w:rsid w:val="00BF197F"/>
    <w:rsid w:val="00BF777A"/>
    <w:rsid w:val="00C0246A"/>
    <w:rsid w:val="00C029E7"/>
    <w:rsid w:val="00C02D68"/>
    <w:rsid w:val="00C0384A"/>
    <w:rsid w:val="00C05FCA"/>
    <w:rsid w:val="00C12215"/>
    <w:rsid w:val="00C130A9"/>
    <w:rsid w:val="00C13302"/>
    <w:rsid w:val="00C13993"/>
    <w:rsid w:val="00C139DC"/>
    <w:rsid w:val="00C163AD"/>
    <w:rsid w:val="00C2325B"/>
    <w:rsid w:val="00C371C8"/>
    <w:rsid w:val="00C37483"/>
    <w:rsid w:val="00C41595"/>
    <w:rsid w:val="00C5022C"/>
    <w:rsid w:val="00C50D4C"/>
    <w:rsid w:val="00C517F2"/>
    <w:rsid w:val="00C53B6C"/>
    <w:rsid w:val="00C5404B"/>
    <w:rsid w:val="00C60122"/>
    <w:rsid w:val="00C625FC"/>
    <w:rsid w:val="00C63CA4"/>
    <w:rsid w:val="00C643F2"/>
    <w:rsid w:val="00C64ED2"/>
    <w:rsid w:val="00C6639D"/>
    <w:rsid w:val="00C67FB0"/>
    <w:rsid w:val="00C70159"/>
    <w:rsid w:val="00C825CE"/>
    <w:rsid w:val="00C825F1"/>
    <w:rsid w:val="00C85B5A"/>
    <w:rsid w:val="00C940D1"/>
    <w:rsid w:val="00C94F4C"/>
    <w:rsid w:val="00CA12B7"/>
    <w:rsid w:val="00CA2AD1"/>
    <w:rsid w:val="00CA7BC8"/>
    <w:rsid w:val="00CA7C60"/>
    <w:rsid w:val="00CB1A0F"/>
    <w:rsid w:val="00CC0F2E"/>
    <w:rsid w:val="00CC1E27"/>
    <w:rsid w:val="00CC6D8E"/>
    <w:rsid w:val="00CE122F"/>
    <w:rsid w:val="00CE17AE"/>
    <w:rsid w:val="00CE2381"/>
    <w:rsid w:val="00CE2A2C"/>
    <w:rsid w:val="00CE4D14"/>
    <w:rsid w:val="00CE5E6A"/>
    <w:rsid w:val="00CF0335"/>
    <w:rsid w:val="00CF1984"/>
    <w:rsid w:val="00CF7EC0"/>
    <w:rsid w:val="00D02A75"/>
    <w:rsid w:val="00D06490"/>
    <w:rsid w:val="00D07EE1"/>
    <w:rsid w:val="00D11A07"/>
    <w:rsid w:val="00D120CA"/>
    <w:rsid w:val="00D14EF0"/>
    <w:rsid w:val="00D14FD9"/>
    <w:rsid w:val="00D17F15"/>
    <w:rsid w:val="00D2034B"/>
    <w:rsid w:val="00D246E5"/>
    <w:rsid w:val="00D25546"/>
    <w:rsid w:val="00D33353"/>
    <w:rsid w:val="00D346F8"/>
    <w:rsid w:val="00D37136"/>
    <w:rsid w:val="00D373CC"/>
    <w:rsid w:val="00D4152A"/>
    <w:rsid w:val="00D41E03"/>
    <w:rsid w:val="00D425A0"/>
    <w:rsid w:val="00D43925"/>
    <w:rsid w:val="00D46B27"/>
    <w:rsid w:val="00D56263"/>
    <w:rsid w:val="00D571F1"/>
    <w:rsid w:val="00D61DFE"/>
    <w:rsid w:val="00D629A6"/>
    <w:rsid w:val="00D66393"/>
    <w:rsid w:val="00D74AC9"/>
    <w:rsid w:val="00D771BE"/>
    <w:rsid w:val="00D82279"/>
    <w:rsid w:val="00D853DB"/>
    <w:rsid w:val="00D87193"/>
    <w:rsid w:val="00D91FE0"/>
    <w:rsid w:val="00D96930"/>
    <w:rsid w:val="00D97E02"/>
    <w:rsid w:val="00DA39A9"/>
    <w:rsid w:val="00DA3D01"/>
    <w:rsid w:val="00DA3D47"/>
    <w:rsid w:val="00DA546C"/>
    <w:rsid w:val="00DA61ED"/>
    <w:rsid w:val="00DA688F"/>
    <w:rsid w:val="00DA7DF0"/>
    <w:rsid w:val="00DB0E96"/>
    <w:rsid w:val="00DB12EA"/>
    <w:rsid w:val="00DB2458"/>
    <w:rsid w:val="00DB2B71"/>
    <w:rsid w:val="00DB38B0"/>
    <w:rsid w:val="00DB5744"/>
    <w:rsid w:val="00DB63CE"/>
    <w:rsid w:val="00DB7CAA"/>
    <w:rsid w:val="00DC20F5"/>
    <w:rsid w:val="00DC718E"/>
    <w:rsid w:val="00DD13D1"/>
    <w:rsid w:val="00DD1524"/>
    <w:rsid w:val="00DD4093"/>
    <w:rsid w:val="00DD5B44"/>
    <w:rsid w:val="00DD5C9A"/>
    <w:rsid w:val="00DE19EA"/>
    <w:rsid w:val="00DE272A"/>
    <w:rsid w:val="00DE283B"/>
    <w:rsid w:val="00DE39E9"/>
    <w:rsid w:val="00DE5119"/>
    <w:rsid w:val="00DE6B4B"/>
    <w:rsid w:val="00DE70B0"/>
    <w:rsid w:val="00DF0DE6"/>
    <w:rsid w:val="00DF2A3E"/>
    <w:rsid w:val="00DF4C74"/>
    <w:rsid w:val="00DF523A"/>
    <w:rsid w:val="00E02850"/>
    <w:rsid w:val="00E05130"/>
    <w:rsid w:val="00E05D02"/>
    <w:rsid w:val="00E14351"/>
    <w:rsid w:val="00E14AFA"/>
    <w:rsid w:val="00E15FB0"/>
    <w:rsid w:val="00E17A3E"/>
    <w:rsid w:val="00E20C9D"/>
    <w:rsid w:val="00E20E98"/>
    <w:rsid w:val="00E23A6B"/>
    <w:rsid w:val="00E25935"/>
    <w:rsid w:val="00E3167C"/>
    <w:rsid w:val="00E333E0"/>
    <w:rsid w:val="00E343A5"/>
    <w:rsid w:val="00E36733"/>
    <w:rsid w:val="00E40570"/>
    <w:rsid w:val="00E42083"/>
    <w:rsid w:val="00E42265"/>
    <w:rsid w:val="00E43187"/>
    <w:rsid w:val="00E500A6"/>
    <w:rsid w:val="00E50266"/>
    <w:rsid w:val="00E5432F"/>
    <w:rsid w:val="00E57051"/>
    <w:rsid w:val="00E614D8"/>
    <w:rsid w:val="00E637E3"/>
    <w:rsid w:val="00E64903"/>
    <w:rsid w:val="00E651BB"/>
    <w:rsid w:val="00E663D7"/>
    <w:rsid w:val="00E668EF"/>
    <w:rsid w:val="00E717BA"/>
    <w:rsid w:val="00E72BCC"/>
    <w:rsid w:val="00E7483D"/>
    <w:rsid w:val="00E75C4F"/>
    <w:rsid w:val="00E765B5"/>
    <w:rsid w:val="00E77178"/>
    <w:rsid w:val="00E801C0"/>
    <w:rsid w:val="00E80EE6"/>
    <w:rsid w:val="00E82890"/>
    <w:rsid w:val="00E86685"/>
    <w:rsid w:val="00E86C6A"/>
    <w:rsid w:val="00E8706A"/>
    <w:rsid w:val="00E90AB0"/>
    <w:rsid w:val="00E90BD3"/>
    <w:rsid w:val="00E90DA9"/>
    <w:rsid w:val="00E926FC"/>
    <w:rsid w:val="00E948FF"/>
    <w:rsid w:val="00E94A68"/>
    <w:rsid w:val="00E968F1"/>
    <w:rsid w:val="00E9705D"/>
    <w:rsid w:val="00EA0B39"/>
    <w:rsid w:val="00EA5570"/>
    <w:rsid w:val="00EA6CAE"/>
    <w:rsid w:val="00EB0E56"/>
    <w:rsid w:val="00EB30EF"/>
    <w:rsid w:val="00EB5E8E"/>
    <w:rsid w:val="00EB77A8"/>
    <w:rsid w:val="00EC0C42"/>
    <w:rsid w:val="00EC3F60"/>
    <w:rsid w:val="00EC6B30"/>
    <w:rsid w:val="00EC7E3E"/>
    <w:rsid w:val="00ED1CA9"/>
    <w:rsid w:val="00ED7069"/>
    <w:rsid w:val="00EE5438"/>
    <w:rsid w:val="00EE6741"/>
    <w:rsid w:val="00EF220D"/>
    <w:rsid w:val="00EF3A59"/>
    <w:rsid w:val="00EF4836"/>
    <w:rsid w:val="00EF64CB"/>
    <w:rsid w:val="00F0049C"/>
    <w:rsid w:val="00F03A33"/>
    <w:rsid w:val="00F03C06"/>
    <w:rsid w:val="00F0486D"/>
    <w:rsid w:val="00F07435"/>
    <w:rsid w:val="00F13FC8"/>
    <w:rsid w:val="00F216FB"/>
    <w:rsid w:val="00F26399"/>
    <w:rsid w:val="00F33D85"/>
    <w:rsid w:val="00F353E4"/>
    <w:rsid w:val="00F46750"/>
    <w:rsid w:val="00F53EED"/>
    <w:rsid w:val="00F541CE"/>
    <w:rsid w:val="00F54621"/>
    <w:rsid w:val="00F54728"/>
    <w:rsid w:val="00F550BD"/>
    <w:rsid w:val="00F57016"/>
    <w:rsid w:val="00F57D0C"/>
    <w:rsid w:val="00F62073"/>
    <w:rsid w:val="00F63A94"/>
    <w:rsid w:val="00F64D73"/>
    <w:rsid w:val="00F65069"/>
    <w:rsid w:val="00F654CF"/>
    <w:rsid w:val="00F6595D"/>
    <w:rsid w:val="00F67A91"/>
    <w:rsid w:val="00F722AE"/>
    <w:rsid w:val="00F743FB"/>
    <w:rsid w:val="00F74C00"/>
    <w:rsid w:val="00F74F21"/>
    <w:rsid w:val="00F776DA"/>
    <w:rsid w:val="00F80736"/>
    <w:rsid w:val="00F80899"/>
    <w:rsid w:val="00F81552"/>
    <w:rsid w:val="00F81850"/>
    <w:rsid w:val="00F84C65"/>
    <w:rsid w:val="00F90C01"/>
    <w:rsid w:val="00F9133A"/>
    <w:rsid w:val="00F91A0F"/>
    <w:rsid w:val="00F94F7A"/>
    <w:rsid w:val="00F953E3"/>
    <w:rsid w:val="00F963E3"/>
    <w:rsid w:val="00FA03BF"/>
    <w:rsid w:val="00FA1785"/>
    <w:rsid w:val="00FA3413"/>
    <w:rsid w:val="00FA6579"/>
    <w:rsid w:val="00FB12A1"/>
    <w:rsid w:val="00FB1495"/>
    <w:rsid w:val="00FB2963"/>
    <w:rsid w:val="00FB3066"/>
    <w:rsid w:val="00FB31C1"/>
    <w:rsid w:val="00FB4115"/>
    <w:rsid w:val="00FB7A86"/>
    <w:rsid w:val="00FB7BBB"/>
    <w:rsid w:val="00FC0026"/>
    <w:rsid w:val="00FC09D6"/>
    <w:rsid w:val="00FC0B75"/>
    <w:rsid w:val="00FC5304"/>
    <w:rsid w:val="00FC53FF"/>
    <w:rsid w:val="00FC5B8B"/>
    <w:rsid w:val="00FC62EA"/>
    <w:rsid w:val="00FD086F"/>
    <w:rsid w:val="00FD0997"/>
    <w:rsid w:val="00FD4361"/>
    <w:rsid w:val="00FE1161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4054AB"/>
  <w15:docId w15:val="{548630FD-C8E7-4B83-9D9B-874BE410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A4FE6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4A4FE6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7BC8"/>
    <w:pPr>
      <w:tabs>
        <w:tab w:val="center" w:pos="4320"/>
        <w:tab w:val="right" w:pos="8640"/>
      </w:tabs>
    </w:pPr>
  </w:style>
  <w:style w:type="character" w:customStyle="1" w:styleId="CommentTextChar">
    <w:name w:val="Comment Text Char"/>
    <w:link w:val="CommentText"/>
    <w:rsid w:val="002866F7"/>
    <w:rPr>
      <w:rFonts w:ascii="Arial" w:hAnsi="Arial"/>
      <w:lang w:val="en-US" w:eastAsia="en-US" w:bidi="ar-SA"/>
    </w:rPr>
  </w:style>
  <w:style w:type="paragraph" w:customStyle="1" w:styleId="RubricHeadings">
    <w:name w:val="Rubric Headings"/>
    <w:basedOn w:val="Normal"/>
    <w:rsid w:val="00250096"/>
    <w:pPr>
      <w:jc w:val="center"/>
    </w:pPr>
    <w:rPr>
      <w:b/>
      <w:bCs/>
      <w:szCs w:val="20"/>
    </w:rPr>
  </w:style>
  <w:style w:type="paragraph" w:styleId="BalloonText">
    <w:name w:val="Balloon Text"/>
    <w:basedOn w:val="Normal"/>
    <w:semiHidden/>
    <w:rsid w:val="004A4FE6"/>
    <w:rPr>
      <w:rFonts w:ascii="Tahoma" w:hAnsi="Tahoma" w:cs="Tahoma"/>
      <w:sz w:val="16"/>
      <w:szCs w:val="16"/>
    </w:rPr>
  </w:style>
  <w:style w:type="paragraph" w:customStyle="1" w:styleId="RubricEntries">
    <w:name w:val="Rubric Entries"/>
    <w:basedOn w:val="Normal"/>
    <w:rsid w:val="00250096"/>
    <w:rPr>
      <w:sz w:val="22"/>
    </w:rPr>
  </w:style>
  <w:style w:type="paragraph" w:customStyle="1" w:styleId="Pictureleft">
    <w:name w:val="Picture left"/>
    <w:basedOn w:val="Picture"/>
    <w:rsid w:val="00AA651D"/>
    <w:pPr>
      <w:jc w:val="left"/>
    </w:pPr>
  </w:style>
  <w:style w:type="paragraph" w:styleId="Caption">
    <w:name w:val="caption"/>
    <w:basedOn w:val="Normal"/>
    <w:next w:val="Normal"/>
    <w:qFormat/>
    <w:rsid w:val="004A4FE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6239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RubricEntries10pt">
    <w:name w:val="Rubric Entries 10 pt"/>
    <w:rsid w:val="00E05D0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4A4FE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4F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FooterChar">
    <w:name w:val="Footer Char"/>
    <w:link w:val="Footer"/>
    <w:uiPriority w:val="99"/>
    <w:rsid w:val="003E54D2"/>
    <w:rPr>
      <w:rFonts w:ascii="Arial" w:hAnsi="Arial"/>
      <w:szCs w:val="24"/>
    </w:rPr>
  </w:style>
  <w:style w:type="character" w:customStyle="1" w:styleId="ActivityBodyBoldChar">
    <w:name w:val="Activity Body + Bold Char"/>
    <w:link w:val="ActivityBodyBold"/>
    <w:rsid w:val="002866F7"/>
    <w:rPr>
      <w:rFonts w:ascii="Arial" w:hAnsi="Arial" w:cs="Arial"/>
      <w:b/>
      <w:sz w:val="24"/>
      <w:lang w:val="en-US" w:eastAsia="en-US" w:bidi="ar-SA"/>
    </w:rPr>
  </w:style>
  <w:style w:type="numbering" w:customStyle="1" w:styleId="AlphaLowerCaseBullet">
    <w:name w:val="Alpha Lower Case Bullet"/>
    <w:basedOn w:val="NoList"/>
    <w:rsid w:val="008B33DF"/>
    <w:pPr>
      <w:numPr>
        <w:numId w:val="3"/>
      </w:numPr>
    </w:p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7C5A44"/>
    <w:pPr>
      <w:ind w:left="360"/>
    </w:pPr>
    <w:rPr>
      <w:rFonts w:cs="Arial"/>
      <w:i/>
      <w:iCs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numbering" w:customStyle="1" w:styleId="ArrowBulleted">
    <w:name w:val="Arrow Bulleted"/>
    <w:basedOn w:val="NoList"/>
    <w:rsid w:val="00186354"/>
    <w:pPr>
      <w:numPr>
        <w:numId w:val="1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ActivityBullet2ndLevel">
    <w:name w:val="Activity Bullet 2nd Level"/>
    <w:basedOn w:val="Normal"/>
    <w:rsid w:val="00C02D68"/>
    <w:pPr>
      <w:numPr>
        <w:numId w:val="2"/>
      </w:numPr>
      <w:tabs>
        <w:tab w:val="clear" w:pos="1800"/>
        <w:tab w:val="left" w:pos="1080"/>
      </w:tabs>
      <w:spacing w:after="60"/>
      <w:ind w:left="1440" w:hanging="360"/>
    </w:pPr>
    <w:rPr>
      <w:rFonts w:cs="Arial"/>
    </w:rPr>
  </w:style>
  <w:style w:type="paragraph" w:customStyle="1" w:styleId="Activitybullet">
    <w:name w:val="Activitybullet"/>
    <w:basedOn w:val="Normal"/>
    <w:rsid w:val="007C5A44"/>
    <w:pPr>
      <w:numPr>
        <w:numId w:val="16"/>
      </w:numPr>
      <w:spacing w:after="6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Bulleted1">
    <w:name w:val="Special Bulleted 1"/>
    <w:basedOn w:val="NoList"/>
    <w:rsid w:val="00C825F1"/>
    <w:pPr>
      <w:numPr>
        <w:numId w:val="5"/>
      </w:numPr>
    </w:pPr>
  </w:style>
  <w:style w:type="paragraph" w:customStyle="1" w:styleId="ActivityNumbers">
    <w:name w:val="Activity Numbers"/>
    <w:basedOn w:val="Normal"/>
    <w:rsid w:val="00C63CA4"/>
    <w:pPr>
      <w:numPr>
        <w:numId w:val="11"/>
      </w:numPr>
      <w:spacing w:after="120"/>
    </w:pPr>
    <w:rPr>
      <w:rFonts w:cs="Arial"/>
    </w:r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8"/>
      </w:numPr>
    </w:p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numbering" w:customStyle="1" w:styleId="AlphaCapitalBullet">
    <w:name w:val="Alpha Capital Bullet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link w:val="ActivityBodyChar"/>
    <w:rsid w:val="00100EE1"/>
    <w:pPr>
      <w:ind w:left="360"/>
    </w:pPr>
    <w:rPr>
      <w:rFonts w:cs="Arial"/>
    </w:rPr>
  </w:style>
  <w:style w:type="paragraph" w:customStyle="1" w:styleId="AlphaLowerCaseNumber">
    <w:name w:val="Alpha Lower Case Number"/>
    <w:basedOn w:val="Normal"/>
    <w:rsid w:val="00C02D68"/>
    <w:pPr>
      <w:numPr>
        <w:numId w:val="15"/>
      </w:numPr>
      <w:ind w:left="1080"/>
    </w:pPr>
    <w:rPr>
      <w:rFonts w:cs="Arial"/>
    </w:rPr>
  </w:style>
  <w:style w:type="table" w:styleId="TableGrid">
    <w:name w:val="Table Grid"/>
    <w:basedOn w:val="TableNormal"/>
    <w:rsid w:val="00DB7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C0F2E"/>
    <w:rPr>
      <w:rFonts w:ascii="Arial" w:hAnsi="Arial"/>
      <w:sz w:val="24"/>
      <w:szCs w:val="24"/>
    </w:rPr>
  </w:style>
  <w:style w:type="character" w:customStyle="1" w:styleId="ActivityBodyChar">
    <w:name w:val="Activity Body Char"/>
    <w:link w:val="ActivityBody"/>
    <w:rsid w:val="0056560B"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0501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458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22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588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hirsch\Desktop\ETCLessonTemplate2008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F66F6-D57A-4840-92BE-20E8F9EF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ETCLessonTemplate2008.1.dot</Template>
  <TotalTime>248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1.1.4 Save the Day Rubric</vt:lpstr>
    </vt:vector>
  </TitlesOfParts>
  <Company>Project Lead The Way, Inc.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1.2.4 It's a Trap Rubric</dc:title>
  <dc:subject>App Creators Lesson 3</dc:subject>
  <dc:creator>programs@pltw.org</dc:creator>
  <cp:lastModifiedBy>Carol Kinnard</cp:lastModifiedBy>
  <cp:revision>33</cp:revision>
  <cp:lastPrinted>2008-09-11T18:03:00Z</cp:lastPrinted>
  <dcterms:created xsi:type="dcterms:W3CDTF">2018-01-17T16:11:00Z</dcterms:created>
  <dcterms:modified xsi:type="dcterms:W3CDTF">2019-03-04T14:11:00Z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